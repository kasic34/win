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5949" w14:textId="77777777" w:rsidR="007F5510" w:rsidRDefault="00FC46C5" w:rsidP="00FC46C5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186C9717" wp14:editId="18ED0CB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53AEAEE8" id="Прямоугольник 2" o:spid="_x0000_s1026" style="position:absolute;margin-left:56.7pt;margin-top:19.8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8C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GLjfAhkDAABIBgAADgAAAAAAAAAAAAAA&#10;AAAuAgAAZHJzL2Uyb0RvYy54bWxQSwECLQAUAAYACAAAACEAFNfrMd4AAAAMAQAADwAAAAAAAAAA&#10;AAAAAABzBQAAZHJzL2Rvd25yZXYueG1sUEsFBgAAAAAEAAQA8wAAAH4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7F5510">
        <w:t xml:space="preserve">Министерство образования </w:t>
      </w:r>
      <w:r w:rsidR="007F5510" w:rsidRPr="00FC46C5">
        <w:t>Свердловской</w:t>
      </w:r>
      <w:r w:rsidR="007F5510">
        <w:t xml:space="preserve"> области</w:t>
      </w:r>
    </w:p>
    <w:p w14:paraId="5A48359C" w14:textId="77777777" w:rsidR="007F5510" w:rsidRDefault="007F5510" w:rsidP="00FC46C5">
      <w:pPr>
        <w:jc w:val="center"/>
      </w:pPr>
      <w:r w:rsidRPr="007F5510">
        <w:t>Государственное</w:t>
      </w:r>
      <w:r>
        <w:t xml:space="preserve"> автономное </w:t>
      </w:r>
      <w:r w:rsidRPr="00FC46C5">
        <w:t>профессиональное</w:t>
      </w:r>
      <w:r>
        <w:t xml:space="preserve"> образовательное учреждение Свердловской </w:t>
      </w:r>
      <w:r w:rsidRPr="00FC46C5">
        <w:t>области</w:t>
      </w:r>
      <w:r>
        <w:t xml:space="preserve"> «Ур</w:t>
      </w:r>
      <w:r w:rsidR="00FC46C5">
        <w:t>альский политехнический колледж</w:t>
      </w:r>
      <w:r>
        <w:t xml:space="preserve"> Межрегиональный центр компетенций»</w:t>
      </w:r>
    </w:p>
    <w:p w14:paraId="1F3D97B0" w14:textId="77777777" w:rsidR="007F5510" w:rsidRDefault="007F5510" w:rsidP="00FC46C5">
      <w:pPr>
        <w:jc w:val="center"/>
      </w:pPr>
      <w:r>
        <w:t>(ГАПОУ СО «</w:t>
      </w:r>
      <w:r w:rsidRPr="00FC46C5">
        <w:t>Уральский</w:t>
      </w:r>
      <w:r>
        <w:t xml:space="preserve"> политехнический колледж - МЦК»)</w:t>
      </w:r>
    </w:p>
    <w:p w14:paraId="18F0F1A3" w14:textId="77777777" w:rsidR="007F5510" w:rsidRDefault="007F5510" w:rsidP="00FC46C5">
      <w:pPr>
        <w:jc w:val="center"/>
      </w:pPr>
    </w:p>
    <w:p w14:paraId="6E72C49E" w14:textId="77777777" w:rsidR="007F5510" w:rsidRDefault="007F5510" w:rsidP="007F5510"/>
    <w:p w14:paraId="43EDC966" w14:textId="77777777" w:rsidR="007F5510" w:rsidRDefault="007F5510" w:rsidP="007F5510">
      <w:r>
        <w:tab/>
      </w:r>
    </w:p>
    <w:p w14:paraId="14542C64" w14:textId="77777777" w:rsidR="007F5510" w:rsidRDefault="007F5510" w:rsidP="007F5510"/>
    <w:p w14:paraId="7C37C61A" w14:textId="77777777" w:rsidR="007F5510" w:rsidRDefault="007F5510" w:rsidP="007F5510">
      <w:r>
        <w:t xml:space="preserve">   </w:t>
      </w:r>
    </w:p>
    <w:p w14:paraId="02B7C21E" w14:textId="77777777" w:rsidR="007F5510" w:rsidRDefault="007F5510" w:rsidP="007F5510"/>
    <w:p w14:paraId="5E9EB750" w14:textId="77777777" w:rsidR="007F5510" w:rsidRPr="00FC46C5" w:rsidRDefault="007F5510" w:rsidP="007F5510"/>
    <w:p w14:paraId="09EB5DAC" w14:textId="7991F525" w:rsidR="007F5510" w:rsidRPr="0061473C" w:rsidRDefault="0061473C" w:rsidP="0061473C">
      <w:pPr>
        <w:ind w:left="284" w:right="284"/>
        <w:jc w:val="center"/>
        <w:rPr>
          <w:bCs/>
          <w:spacing w:val="-1"/>
          <w:szCs w:val="36"/>
        </w:rPr>
      </w:pPr>
      <w:bookmarkStart w:id="0" w:name="_Hlk201836648"/>
      <w:r w:rsidRPr="0061473C">
        <w:rPr>
          <w:bCs/>
          <w:spacing w:val="-1"/>
          <w:szCs w:val="36"/>
        </w:rPr>
        <w:t>РАЗРАБОТКА ГЛАВНОГО МОДУЛЯ И РЕЖИМА ТЕОРИИ ОБУЧАЮЩЕЙ ПРОГРАММЫ РЕШЕНИЯ ЗАДАЧИ ЛИНЕЙНОГО ПРОГРАММИРОВАНИЯ ГЕОМЕТРИЧЕСКИМ МЕТОДОМ</w:t>
      </w:r>
    </w:p>
    <w:bookmarkEnd w:id="0"/>
    <w:p w14:paraId="25753F4A" w14:textId="77777777" w:rsidR="007F5510" w:rsidRPr="00FC46C5" w:rsidRDefault="007F5510" w:rsidP="00FC46C5">
      <w:pPr>
        <w:jc w:val="center"/>
        <w:rPr>
          <w:sz w:val="32"/>
        </w:rPr>
      </w:pPr>
      <w:r w:rsidRPr="00FC46C5">
        <w:rPr>
          <w:sz w:val="32"/>
        </w:rPr>
        <w:t>Пояснительная записка к курсовому проекту</w:t>
      </w:r>
    </w:p>
    <w:p w14:paraId="1E09CF61" w14:textId="77777777" w:rsidR="007F5510" w:rsidRPr="00FC46C5" w:rsidRDefault="007F5510" w:rsidP="00FC46C5">
      <w:pPr>
        <w:jc w:val="center"/>
        <w:rPr>
          <w:sz w:val="32"/>
        </w:rPr>
      </w:pPr>
      <w:r w:rsidRPr="00FC46C5">
        <w:rPr>
          <w:sz w:val="32"/>
        </w:rPr>
        <w:t>КП.09.02.07.91к.25.</w:t>
      </w:r>
      <w:proofErr w:type="gramStart"/>
      <w:r w:rsidRPr="00FC46C5">
        <w:rPr>
          <w:sz w:val="32"/>
        </w:rPr>
        <w:t>25.ПЗ</w:t>
      </w:r>
      <w:proofErr w:type="gramEnd"/>
    </w:p>
    <w:p w14:paraId="79657960" w14:textId="77777777" w:rsidR="007F5510" w:rsidRDefault="007F5510" w:rsidP="00FC46C5">
      <w:pPr>
        <w:jc w:val="center"/>
      </w:pPr>
      <w:r>
        <w:t>Специальность 09.02.07 Информационные системы и программирование</w:t>
      </w:r>
    </w:p>
    <w:p w14:paraId="44EE6078" w14:textId="77777777" w:rsidR="007F5510" w:rsidRDefault="007F5510" w:rsidP="00FC46C5">
      <w:pPr>
        <w:jc w:val="center"/>
      </w:pPr>
    </w:p>
    <w:p w14:paraId="07F7BA88" w14:textId="77777777" w:rsidR="007F5510" w:rsidRDefault="007F5510" w:rsidP="007F5510"/>
    <w:p w14:paraId="45BBAC34" w14:textId="77777777" w:rsidR="007F5510" w:rsidRDefault="007F5510" w:rsidP="007F5510"/>
    <w:p w14:paraId="4BCA1497" w14:textId="77777777" w:rsidR="00C912B3" w:rsidRDefault="00C912B3" w:rsidP="007F5510"/>
    <w:p w14:paraId="2284CC8F" w14:textId="77777777" w:rsidR="00C912B3" w:rsidRDefault="00C912B3" w:rsidP="007F5510"/>
    <w:p w14:paraId="5BA84C69" w14:textId="77777777" w:rsidR="00C912B3" w:rsidRDefault="00C912B3" w:rsidP="007F5510"/>
    <w:p w14:paraId="62883667" w14:textId="77777777" w:rsidR="00C912B3" w:rsidRDefault="00C912B3" w:rsidP="007F5510"/>
    <w:p w14:paraId="1E9BFA97" w14:textId="77777777" w:rsidR="00C912B3" w:rsidRDefault="00C912B3" w:rsidP="007F5510"/>
    <w:p w14:paraId="60E93F48" w14:textId="77777777" w:rsidR="00C912B3" w:rsidRDefault="00C912B3" w:rsidP="007F5510"/>
    <w:tbl>
      <w:tblPr>
        <w:tblpPr w:leftFromText="180" w:rightFromText="180" w:vertAnchor="text" w:horzAnchor="margin" w:tblpY="18"/>
        <w:tblW w:w="10026" w:type="dxa"/>
        <w:tblLayout w:type="fixed"/>
        <w:tblLook w:val="01E0" w:firstRow="1" w:lastRow="1" w:firstColumn="1" w:lastColumn="1" w:noHBand="0" w:noVBand="0"/>
      </w:tblPr>
      <w:tblGrid>
        <w:gridCol w:w="4536"/>
        <w:gridCol w:w="5490"/>
      </w:tblGrid>
      <w:tr w:rsidR="00FC46C5" w:rsidRPr="00FC46C5" w14:paraId="1976B2B6" w14:textId="77777777" w:rsidTr="002D593E">
        <w:trPr>
          <w:trHeight w:val="866"/>
        </w:trPr>
        <w:tc>
          <w:tcPr>
            <w:tcW w:w="4536" w:type="dxa"/>
          </w:tcPr>
          <w:p w14:paraId="6F2D917C" w14:textId="77777777" w:rsidR="00FC46C5" w:rsidRPr="00FC46C5" w:rsidRDefault="00FC46C5" w:rsidP="00FC46C5"/>
        </w:tc>
        <w:tc>
          <w:tcPr>
            <w:tcW w:w="5490" w:type="dxa"/>
          </w:tcPr>
          <w:p w14:paraId="42332434" w14:textId="77777777" w:rsidR="00FC46C5" w:rsidRPr="00FC46C5" w:rsidRDefault="00FC46C5" w:rsidP="00FC46C5">
            <w:r w:rsidRPr="00FC46C5">
              <w:t>Руководитель проекта</w:t>
            </w:r>
          </w:p>
          <w:p w14:paraId="3F00B6EF" w14:textId="0B4B9665" w:rsidR="00FC46C5" w:rsidRPr="00FC46C5" w:rsidRDefault="00FC46C5" w:rsidP="00FC46C5">
            <w:r w:rsidRPr="00FC46C5">
              <w:t xml:space="preserve">_________________ </w:t>
            </w:r>
            <w:r w:rsidR="0007588C">
              <w:t>Быстрых О.В.</w:t>
            </w:r>
          </w:p>
        </w:tc>
      </w:tr>
      <w:tr w:rsidR="00FC46C5" w:rsidRPr="00FC46C5" w14:paraId="7934085E" w14:textId="77777777" w:rsidTr="002D593E">
        <w:trPr>
          <w:trHeight w:val="1056"/>
        </w:trPr>
        <w:tc>
          <w:tcPr>
            <w:tcW w:w="4536" w:type="dxa"/>
          </w:tcPr>
          <w:p w14:paraId="79B2B952" w14:textId="77777777" w:rsidR="00FC46C5" w:rsidRPr="00FC46C5" w:rsidRDefault="00FC46C5" w:rsidP="00FC46C5"/>
        </w:tc>
        <w:tc>
          <w:tcPr>
            <w:tcW w:w="5490" w:type="dxa"/>
          </w:tcPr>
          <w:p w14:paraId="587C6A63" w14:textId="77777777" w:rsidR="00FC46C5" w:rsidRPr="00FC46C5" w:rsidRDefault="00FC46C5" w:rsidP="00FC46C5">
            <w:r w:rsidRPr="00FC46C5">
              <w:t>Студент группы 22/ИС-391к</w:t>
            </w:r>
          </w:p>
          <w:p w14:paraId="380A2B83" w14:textId="10DBC579" w:rsidR="00FC46C5" w:rsidRPr="00FC46C5" w:rsidRDefault="00FC46C5" w:rsidP="00FC46C5">
            <w:r w:rsidRPr="00FC46C5">
              <w:t xml:space="preserve">_________________ </w:t>
            </w:r>
            <w:r w:rsidR="0061473C">
              <w:t>Пономарев</w:t>
            </w:r>
            <w:r w:rsidR="009949D1">
              <w:t xml:space="preserve"> </w:t>
            </w:r>
            <w:r w:rsidR="0061473C">
              <w:t>С</w:t>
            </w:r>
            <w:r w:rsidR="009949D1">
              <w:t>.</w:t>
            </w:r>
            <w:r w:rsidR="0061473C">
              <w:t>И</w:t>
            </w:r>
            <w:r w:rsidR="009949D1">
              <w:t>.</w:t>
            </w:r>
          </w:p>
        </w:tc>
      </w:tr>
    </w:tbl>
    <w:p w14:paraId="5C31FECD" w14:textId="77777777" w:rsidR="007F5510" w:rsidRDefault="007F5510" w:rsidP="007F5510"/>
    <w:p w14:paraId="0508D3AC" w14:textId="77777777" w:rsidR="007F5510" w:rsidRDefault="007F5510" w:rsidP="007F5510"/>
    <w:p w14:paraId="3EAD0EC1" w14:textId="77777777" w:rsidR="007F5510" w:rsidRDefault="007F5510" w:rsidP="007F5510"/>
    <w:p w14:paraId="101BCE78" w14:textId="77777777" w:rsidR="007F5510" w:rsidRDefault="007F5510" w:rsidP="007F5510"/>
    <w:p w14:paraId="15CC8898" w14:textId="77777777" w:rsidR="007F5510" w:rsidRDefault="007F5510" w:rsidP="007F5510"/>
    <w:p w14:paraId="62A0EF21" w14:textId="77777777" w:rsidR="007F5510" w:rsidRDefault="007F5510" w:rsidP="007F5510"/>
    <w:p w14:paraId="5302C2DE" w14:textId="77777777" w:rsidR="007F5510" w:rsidRDefault="007F5510" w:rsidP="007F5510"/>
    <w:p w14:paraId="2BFA9E7C" w14:textId="77777777" w:rsidR="007F5510" w:rsidRDefault="007F5510" w:rsidP="007F5510"/>
    <w:p w14:paraId="489EBABC" w14:textId="77777777" w:rsidR="00FC46C5" w:rsidRDefault="007F5510" w:rsidP="00C912B3">
      <w:pPr>
        <w:jc w:val="center"/>
      </w:pPr>
      <w:r>
        <w:t>г. Екатеринбург, 2025</w:t>
      </w:r>
      <w:r w:rsidR="00FC46C5">
        <w:br w:type="page"/>
      </w:r>
    </w:p>
    <w:p w14:paraId="0C6EA746" w14:textId="58EA1612" w:rsidR="00824933" w:rsidRPr="00824933" w:rsidRDefault="0031025E" w:rsidP="00DD2636">
      <w:pPr>
        <w:ind w:left="284" w:right="284" w:firstLine="709"/>
        <w:jc w:val="left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0" allowOverlap="1" wp14:anchorId="275DA6B4" wp14:editId="78ED3D92">
                <wp:simplePos x="0" y="0"/>
                <wp:positionH relativeFrom="margin">
                  <wp:align>right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984708077" name="Прямоугольник 984708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7FEC44BB" id="Прямоугольник 984708077" o:spid="_x0000_s1026" style="position:absolute;margin-left:467.6pt;margin-top:0;width:518.8pt;height:802.3pt;z-index:251848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" o:allowincell="f" filled="f" strokeweight="2pt">
                <w10:wrap anchorx="margin" anchory="page"/>
              </v:rect>
            </w:pict>
          </mc:Fallback>
        </mc:AlternateContent>
      </w:r>
      <w:r w:rsidR="00824933">
        <w:t>СОДЕРЖАНИЕ</w:t>
      </w:r>
    </w:p>
    <w:p w14:paraId="7F9D1F3E" w14:textId="313AEA40" w:rsidR="00824933" w:rsidRDefault="00824933">
      <w:pPr>
        <w:jc w:val="left"/>
      </w:pPr>
    </w:p>
    <w:p w14:paraId="541D541C" w14:textId="143BCA92" w:rsidR="00E241E7" w:rsidRDefault="00ED3CC1">
      <w:pPr>
        <w:pStyle w:val="10"/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14:ligatures w14:val="standardContextual"/>
        </w:rPr>
      </w:pPr>
      <w:r>
        <w:t xml:space="preserve">    </w:t>
      </w:r>
      <w:r w:rsidR="00E241E7">
        <w:fldChar w:fldCharType="begin"/>
      </w:r>
      <w:r w:rsidR="00E241E7">
        <w:instrText xml:space="preserve"> TOC \t "ЗаголовокА1,1,ЗаголовокА2,2,ЗаголовокА3,3,ЗаголовокА4,3" </w:instrText>
      </w:r>
      <w:r w:rsidR="00E241E7">
        <w:fldChar w:fldCharType="separate"/>
      </w:r>
      <w:r w:rsidR="00E241E7">
        <w:rPr>
          <w:noProof/>
        </w:rPr>
        <w:t>1. РАСЧЕТНАЯ-ПОЯСНИТЕЛЬНАЯ ЗАПИСКА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_Toc201518684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3</w:t>
      </w:r>
      <w:r w:rsidR="00E241E7">
        <w:rPr>
          <w:noProof/>
        </w:rPr>
        <w:fldChar w:fldCharType="end"/>
      </w:r>
    </w:p>
    <w:p w14:paraId="04309E40" w14:textId="5503FFE7" w:rsidR="00E241E7" w:rsidRDefault="00ED3CC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1.1 Постановка Задачи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_Toc201518685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3</w:t>
      </w:r>
      <w:r w:rsidR="00E241E7">
        <w:rPr>
          <w:noProof/>
        </w:rPr>
        <w:fldChar w:fldCharType="end"/>
      </w:r>
    </w:p>
    <w:p w14:paraId="5833BC30" w14:textId="7AAF1F33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1.1.1 Формулировка задачи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_Toc201518686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3</w:t>
      </w:r>
      <w:r w:rsidR="00E241E7">
        <w:rPr>
          <w:noProof/>
        </w:rPr>
        <w:fldChar w:fldCharType="end"/>
      </w:r>
    </w:p>
    <w:p w14:paraId="53C76D74" w14:textId="2286C8B2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1.1.2 Входные данные:</w:t>
      </w:r>
      <w:r w:rsidR="00E241E7">
        <w:rPr>
          <w:noProof/>
        </w:rPr>
        <w:tab/>
      </w:r>
      <w:r w:rsidR="00020E44">
        <w:rPr>
          <w:noProof/>
        </w:rPr>
        <w:t>3</w:t>
      </w:r>
    </w:p>
    <w:p w14:paraId="24BEEA30" w14:textId="284BA588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1.1.3 Выходные данные:</w:t>
      </w:r>
      <w:r w:rsidR="00E241E7">
        <w:rPr>
          <w:noProof/>
        </w:rPr>
        <w:tab/>
      </w:r>
      <w:r w:rsidR="00020E44">
        <w:rPr>
          <w:noProof/>
        </w:rPr>
        <w:t>3</w:t>
      </w:r>
    </w:p>
    <w:p w14:paraId="4B2AEE41" w14:textId="3D8E6345" w:rsidR="00E241E7" w:rsidRDefault="00ED3CC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1.2 Математическая Модель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_Toc201518689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3</w:t>
      </w:r>
      <w:r w:rsidR="00E241E7">
        <w:rPr>
          <w:noProof/>
        </w:rPr>
        <w:fldChar w:fldCharType="end"/>
      </w:r>
    </w:p>
    <w:p w14:paraId="49032401" w14:textId="3600510C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1.2.1 Теоретическая часть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_Toc201518690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3</w:t>
      </w:r>
      <w:r w:rsidR="00E241E7">
        <w:rPr>
          <w:noProof/>
        </w:rPr>
        <w:fldChar w:fldCharType="end"/>
      </w:r>
    </w:p>
    <w:p w14:paraId="188925E3" w14:textId="2BCCCC13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1.2.2 Пример задачи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_Toc201518691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4</w:t>
      </w:r>
      <w:r w:rsidR="00E241E7">
        <w:rPr>
          <w:noProof/>
        </w:rPr>
        <w:fldChar w:fldCharType="end"/>
      </w:r>
    </w:p>
    <w:p w14:paraId="607F420A" w14:textId="0AE86C48" w:rsidR="00E241E7" w:rsidRDefault="00ED3CC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1.3 Структура программы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_Toc201518692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4</w:t>
      </w:r>
      <w:r w:rsidR="00E241E7">
        <w:rPr>
          <w:noProof/>
        </w:rPr>
        <w:fldChar w:fldCharType="end"/>
      </w:r>
    </w:p>
    <w:p w14:paraId="0D156BE7" w14:textId="2C8B20FB" w:rsidR="00E241E7" w:rsidRDefault="00ED3CC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1.4 Описание Алгоритма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_Toc201518693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5</w:t>
      </w:r>
      <w:r w:rsidR="00E241E7">
        <w:rPr>
          <w:noProof/>
        </w:rPr>
        <w:fldChar w:fldCharType="end"/>
      </w:r>
    </w:p>
    <w:p w14:paraId="09D93079" w14:textId="076DCF70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1.4.1 Функциональное назначение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_Toc201518694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5</w:t>
      </w:r>
      <w:r w:rsidR="00E241E7">
        <w:rPr>
          <w:noProof/>
        </w:rPr>
        <w:fldChar w:fldCharType="end"/>
      </w:r>
    </w:p>
    <w:p w14:paraId="6C25443B" w14:textId="2BAF01C7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1.4.2 Описание логической структуры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_Toc201518695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5</w:t>
      </w:r>
      <w:r w:rsidR="00E241E7">
        <w:rPr>
          <w:noProof/>
        </w:rPr>
        <w:fldChar w:fldCharType="end"/>
      </w:r>
    </w:p>
    <w:p w14:paraId="6CB78710" w14:textId="0D2B3B71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1.4.3 Входные данные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_Toc201518696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5</w:t>
      </w:r>
      <w:r w:rsidR="00E241E7">
        <w:rPr>
          <w:noProof/>
        </w:rPr>
        <w:fldChar w:fldCharType="end"/>
      </w:r>
    </w:p>
    <w:p w14:paraId="57C565ED" w14:textId="5588EADE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1.4.4 Выходные данные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_Toc201518697 \h </w:instrText>
      </w:r>
      <w:r w:rsidR="00E241E7">
        <w:rPr>
          <w:noProof/>
        </w:rPr>
        <w:fldChar w:fldCharType="separate"/>
      </w:r>
      <w:r w:rsidR="00FC6035">
        <w:rPr>
          <w:b/>
          <w:bCs/>
          <w:noProof/>
        </w:rPr>
        <w:t>Ошибка! Закладка не определена.</w:t>
      </w:r>
      <w:r w:rsidR="00E241E7">
        <w:rPr>
          <w:noProof/>
        </w:rPr>
        <w:fldChar w:fldCharType="end"/>
      </w:r>
    </w:p>
    <w:p w14:paraId="4AE40B57" w14:textId="28621864" w:rsidR="00E241E7" w:rsidRDefault="00ED3CC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1.5 Инструкция пользователя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_Toc201518698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5</w:t>
      </w:r>
      <w:r w:rsidR="00E241E7">
        <w:rPr>
          <w:noProof/>
        </w:rPr>
        <w:fldChar w:fldCharType="end"/>
      </w:r>
    </w:p>
    <w:p w14:paraId="2993E512" w14:textId="1D8BB1FD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1.5.1 Инструкция для пользователя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_Toc201518699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5</w:t>
      </w:r>
      <w:r w:rsidR="00E241E7">
        <w:rPr>
          <w:noProof/>
        </w:rPr>
        <w:fldChar w:fldCharType="end"/>
      </w:r>
    </w:p>
    <w:p w14:paraId="29C79C90" w14:textId="6507B40A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1.5.1.1 Контрольная работа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_Toc201518700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5</w:t>
      </w:r>
      <w:r w:rsidR="00E241E7">
        <w:rPr>
          <w:noProof/>
        </w:rPr>
        <w:fldChar w:fldCharType="end"/>
      </w:r>
    </w:p>
    <w:p w14:paraId="69CDFC8D" w14:textId="5FC37965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1.5.2 Инструкция для преподавателя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_Toc201518701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5</w:t>
      </w:r>
      <w:r w:rsidR="00E241E7">
        <w:rPr>
          <w:noProof/>
        </w:rPr>
        <w:fldChar w:fldCharType="end"/>
      </w:r>
    </w:p>
    <w:p w14:paraId="1E5EAEED" w14:textId="65432BE7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1.5.2.1 Теория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_Toc201518702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5</w:t>
      </w:r>
      <w:r w:rsidR="00E241E7">
        <w:rPr>
          <w:noProof/>
        </w:rPr>
        <w:fldChar w:fldCharType="end"/>
      </w:r>
    </w:p>
    <w:p w14:paraId="31697DAF" w14:textId="35E112E4" w:rsidR="00E241E7" w:rsidRDefault="00ED3CC1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 w:rsidRPr="00E241E7">
        <w:rPr>
          <w:noProof/>
        </w:rPr>
        <w:t xml:space="preserve">1.5.2.2 </w:t>
      </w:r>
      <w:r w:rsidR="00E241E7">
        <w:rPr>
          <w:noProof/>
        </w:rPr>
        <w:t>Контрольная работа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_Toc201518703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5</w:t>
      </w:r>
      <w:r w:rsidR="00E241E7">
        <w:rPr>
          <w:noProof/>
        </w:rPr>
        <w:fldChar w:fldCharType="end"/>
      </w:r>
    </w:p>
    <w:p w14:paraId="37077645" w14:textId="57E03551" w:rsidR="00E241E7" w:rsidRDefault="00ED3CC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1.6 Список используемых источников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_Toc201518704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6</w:t>
      </w:r>
      <w:r w:rsidR="00E241E7">
        <w:rPr>
          <w:noProof/>
        </w:rPr>
        <w:fldChar w:fldCharType="end"/>
      </w:r>
    </w:p>
    <w:p w14:paraId="34510AC9" w14:textId="38BE5591" w:rsidR="00E241E7" w:rsidRDefault="00ED3CC1">
      <w:pPr>
        <w:pStyle w:val="10"/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2. ПРИЛОЖЕНИЕ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_Toc201518705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7</w:t>
      </w:r>
      <w:r w:rsidR="00E241E7">
        <w:rPr>
          <w:noProof/>
        </w:rPr>
        <w:fldChar w:fldCharType="end"/>
      </w:r>
    </w:p>
    <w:p w14:paraId="24179311" w14:textId="15899E40" w:rsidR="00E241E7" w:rsidRDefault="00ED3CC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2.1 Приложение А. Текст программы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_Toc201518706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7</w:t>
      </w:r>
      <w:r w:rsidR="00E241E7">
        <w:rPr>
          <w:noProof/>
        </w:rPr>
        <w:fldChar w:fldCharType="end"/>
      </w:r>
    </w:p>
    <w:p w14:paraId="3771C90B" w14:textId="25F0A13E" w:rsidR="00E241E7" w:rsidRDefault="00ED3CC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 </w:t>
      </w:r>
      <w:r w:rsidR="00E241E7">
        <w:rPr>
          <w:noProof/>
        </w:rPr>
        <w:t>2.2 Приложение Б. Результаты работы программы</w:t>
      </w:r>
      <w:r w:rsidR="00E241E7">
        <w:rPr>
          <w:noProof/>
        </w:rPr>
        <w:tab/>
      </w:r>
      <w:r w:rsidR="00E241E7">
        <w:rPr>
          <w:noProof/>
        </w:rPr>
        <w:fldChar w:fldCharType="begin"/>
      </w:r>
      <w:r w:rsidR="00E241E7">
        <w:rPr>
          <w:noProof/>
        </w:rPr>
        <w:instrText xml:space="preserve"> PAGEREF _Toc201518707 \h </w:instrText>
      </w:r>
      <w:r w:rsidR="00E241E7">
        <w:rPr>
          <w:noProof/>
        </w:rPr>
      </w:r>
      <w:r w:rsidR="00E241E7">
        <w:rPr>
          <w:noProof/>
        </w:rPr>
        <w:fldChar w:fldCharType="separate"/>
      </w:r>
      <w:r w:rsidR="00FC6035">
        <w:rPr>
          <w:noProof/>
        </w:rPr>
        <w:t>8</w:t>
      </w:r>
      <w:r w:rsidR="00E241E7">
        <w:rPr>
          <w:noProof/>
        </w:rPr>
        <w:fldChar w:fldCharType="end"/>
      </w:r>
    </w:p>
    <w:p w14:paraId="49C482F0" w14:textId="233A8AFB" w:rsidR="00824933" w:rsidRDefault="00E241E7">
      <w:pPr>
        <w:jc w:val="left"/>
      </w:pPr>
      <w:r>
        <w:fldChar w:fldCharType="end"/>
      </w:r>
    </w:p>
    <w:p w14:paraId="01FE56AC" w14:textId="77777777" w:rsidR="009B57E4" w:rsidRDefault="009B57E4">
      <w:pPr>
        <w:jc w:val="left"/>
      </w:pPr>
    </w:p>
    <w:p w14:paraId="12DFFCF1" w14:textId="77777777" w:rsidR="00824933" w:rsidRDefault="00824933">
      <w:pPr>
        <w:jc w:val="left"/>
      </w:pPr>
    </w:p>
    <w:p w14:paraId="35F77587" w14:textId="77777777" w:rsidR="00824933" w:rsidRDefault="00824933">
      <w:pPr>
        <w:jc w:val="left"/>
      </w:pPr>
      <w:r>
        <w:br w:type="page"/>
      </w:r>
    </w:p>
    <w:p w14:paraId="71649CEC" w14:textId="43D74CF2" w:rsidR="00512355" w:rsidRPr="00512355" w:rsidRDefault="00512355" w:rsidP="00824933">
      <w:pPr>
        <w:pStyle w:val="11"/>
      </w:pPr>
      <w:bookmarkStart w:id="1" w:name="_Toc201394446"/>
      <w:bookmarkStart w:id="2" w:name="_Toc201517327"/>
      <w:bookmarkStart w:id="3" w:name="_Toc201518504"/>
      <w:bookmarkStart w:id="4" w:name="_Toc201518684"/>
      <w:r w:rsidRPr="00512355">
        <w:lastRenderedPageBreak/>
        <w:t xml:space="preserve">1. </w:t>
      </w:r>
      <w:r w:rsidR="00262BC2">
        <w:t>РАСЧЕТНАЯ-</w:t>
      </w:r>
      <w:r>
        <w:t>ПОЯСНИТЕЛЬНАЯ ЗАПИСКА</w:t>
      </w:r>
      <w:bookmarkEnd w:id="1"/>
      <w:bookmarkEnd w:id="2"/>
      <w:bookmarkEnd w:id="3"/>
      <w:bookmarkEnd w:id="4"/>
    </w:p>
    <w:p w14:paraId="3BE5049E" w14:textId="77777777" w:rsidR="00512355" w:rsidRDefault="00512355" w:rsidP="00C75C08">
      <w:pPr>
        <w:spacing w:line="276" w:lineRule="auto"/>
        <w:ind w:left="284" w:right="284" w:firstLine="709"/>
        <w:jc w:val="left"/>
      </w:pPr>
    </w:p>
    <w:bookmarkStart w:id="5" w:name="_Toc201394447"/>
    <w:bookmarkStart w:id="6" w:name="_Toc201517328"/>
    <w:bookmarkStart w:id="7" w:name="_Toc201518505"/>
    <w:bookmarkStart w:id="8" w:name="_Toc201518685"/>
    <w:p w14:paraId="5BEEF70A" w14:textId="4591EC8A" w:rsidR="002D593E" w:rsidRPr="000C0CCE" w:rsidRDefault="00C5659A" w:rsidP="000C0CCE">
      <w:pPr>
        <w:pStyle w:val="2"/>
        <w:numPr>
          <w:ilvl w:val="0"/>
          <w:numId w:val="0"/>
        </w:numPr>
        <w:ind w:left="285" w:firstLine="708"/>
      </w:pPr>
      <w:r w:rsidRPr="00C5659A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8480" behindDoc="0" locked="1" layoutInCell="0" allowOverlap="1" wp14:anchorId="590EC87D" wp14:editId="7965CEAB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51" name="Группа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AC9A75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F35CF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BE77F8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1FF52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9A504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089AF5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04A488" w14:textId="0598E1CC" w:rsidR="00A554C4" w:rsidRDefault="00A554C4">
                              <w:pPr>
                                <w:pStyle w:val="ac"/>
                                <w:jc w:val="center"/>
                              </w:pPr>
                              <w:r w:rsidRPr="00C912B3">
                                <w:t>КП 09.02.07.91к.</w:t>
                              </w:r>
                              <w:r w:rsidR="00FF0D65">
                                <w:rPr>
                                  <w:lang w:val="ru-RU"/>
                                </w:rPr>
                                <w:t>17</w:t>
                              </w:r>
                              <w:r w:rsidRPr="00C912B3">
                                <w:t>.25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EC87D" id="Группа 151" o:spid="_x0000_s1026" style="position:absolute;left:0;text-align:left;margin-left:56.7pt;margin-top:19.8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rzlp0HAUAAM8oAAAOAAAAAAAA&#10;AAAAAAAAAC4CAABkcnMvZTJvRG9jLnhtbFBLAQItABQABgAIAAAAIQCMQ7bK4QAAAAwBAAAPAAAA&#10;AAAAAAAAAAAAAHYHAABkcnMvZG93bnJldi54bWxQSwUGAAAAAAQABADzAAAAhAgAAAAA&#10;" o:allowincell="f">
  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26AC9A75" w14:textId="77777777" w:rsidR="00A554C4" w:rsidRDefault="00A554C4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277F35CF" w14:textId="77777777" w:rsidR="00A554C4" w:rsidRDefault="00A554C4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71BE77F8" w14:textId="77777777" w:rsidR="00A554C4" w:rsidRDefault="00A554C4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2491FF52" w14:textId="77777777" w:rsidR="00A554C4" w:rsidRDefault="00A554C4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6C29A504" w14:textId="77777777" w:rsidR="00A554C4" w:rsidRDefault="00A554C4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38089AF5" w14:textId="77777777" w:rsidR="00A554C4" w:rsidRDefault="00A554C4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3404A488" w14:textId="0598E1CC" w:rsidR="00A554C4" w:rsidRDefault="00A554C4">
                        <w:pPr>
                          <w:pStyle w:val="ac"/>
                          <w:jc w:val="center"/>
                        </w:pPr>
                        <w:r w:rsidRPr="00C912B3">
                          <w:t>КП 09.02.07.91к.</w:t>
                        </w:r>
                        <w:r w:rsidR="00FF0D65">
                          <w:rPr>
                            <w:lang w:val="ru-RU"/>
                          </w:rPr>
                          <w:t>17</w:t>
                        </w:r>
                        <w:r w:rsidRPr="00C912B3">
                          <w:t>.25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C5659A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1" layoutInCell="0" allowOverlap="1" wp14:anchorId="33697800" wp14:editId="702D7343">
                <wp:simplePos x="0" y="0"/>
                <wp:positionH relativeFrom="page">
                  <wp:posOffset>247650</wp:posOffset>
                </wp:positionH>
                <wp:positionV relativeFrom="page">
                  <wp:posOffset>5216525</wp:posOffset>
                </wp:positionV>
                <wp:extent cx="467995" cy="5219700"/>
                <wp:effectExtent l="0" t="0" r="27305" b="19050"/>
                <wp:wrapNone/>
                <wp:docPr id="171" name="Группа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5219700"/>
                          <a:chOff x="397" y="8222"/>
                          <a:chExt cx="737" cy="8220"/>
                        </a:xfrm>
                      </wpg:grpSpPr>
                      <wps:wsp>
                        <wps:cNvPr id="17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3E497F1F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17345CD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249EA434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13C6C53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8E06671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Инв. №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дубл.</w:t>
                                    </w:r>
                                  </w:p>
                                </w:tc>
                              </w:tr>
                            </w:tbl>
                            <w:p w14:paraId="4B885905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5858EFC1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4839E33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Взам. инв. №</w:t>
                                    </w:r>
                                  </w:p>
                                </w:tc>
                              </w:tr>
                            </w:tbl>
                            <w:p w14:paraId="66F2A829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7F087186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91CC042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01F821D0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19050F99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608572C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72342789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56C18C5A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53BEB60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3247AA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059E997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155049C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071ED9B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226B15F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5D1F32E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1364794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97800" id="Группа 171" o:spid="_x0000_s1045" style="position:absolute;left:0;text-align:left;margin-left:19.5pt;margin-top:410.75pt;width:36.85pt;height:411pt;z-index:251670528;mso-position-horizontal-relative:page;mso-position-vertical-relative:page" coordorigin="397,8222" coordsize="737,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" o:allowincell="f">
                <v:rect id="Rectangle 177" o:spid="_x0000_s1046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" filled="f" strokeweight="2pt"/>
                <v:line id="Line 178" o:spid="_x0000_s1047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line id="Line 179" o:spid="_x0000_s1048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<v:line id="Line 180" o:spid="_x0000_s1049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<v:line id="Line 181" o:spid="_x0000_s1050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182" o:spid="_x0000_s1051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52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3E497F1F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17345CD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249EA434" w14:textId="77777777" w:rsidR="00A554C4" w:rsidRDefault="00A554C4"/>
                    </w:txbxContent>
                  </v:textbox>
                </v:shape>
                <v:shape id="Text Box 184" o:spid="_x0000_s1053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13C6C53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8E06671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Инв. №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дубл.</w:t>
                              </w:r>
                            </w:p>
                          </w:tc>
                        </w:tr>
                      </w:tbl>
                      <w:p w14:paraId="4B885905" w14:textId="77777777" w:rsidR="00A554C4" w:rsidRDefault="00A554C4"/>
                    </w:txbxContent>
                  </v:textbox>
                </v:shape>
                <v:shape id="Text Box 185" o:spid="_x0000_s1054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5858EFC1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4839E33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Взам. инв. №</w:t>
                              </w:r>
                            </w:p>
                          </w:tc>
                        </w:tr>
                      </w:tbl>
                      <w:p w14:paraId="66F2A829" w14:textId="77777777" w:rsidR="00A554C4" w:rsidRDefault="00A554C4"/>
                    </w:txbxContent>
                  </v:textbox>
                </v:shape>
                <v:shape id="Text Box 186" o:spid="_x0000_s1055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7F087186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91CC042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01F821D0" w14:textId="77777777" w:rsidR="00A554C4" w:rsidRDefault="00A554C4"/>
                    </w:txbxContent>
                  </v:textbox>
                </v:shape>
                <v:shape id="Text Box 187" o:spid="_x0000_s1056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19050F99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608572C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72342789" w14:textId="77777777" w:rsidR="00A554C4" w:rsidRDefault="00A554C4"/>
                    </w:txbxContent>
                  </v:textbox>
                </v:shape>
                <v:shape id="Text Box 190" o:spid="_x0000_s1057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56C18C5A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53BEB60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A3247AA" w14:textId="77777777" w:rsidR="00A554C4" w:rsidRDefault="00A554C4"/>
                    </w:txbxContent>
                  </v:textbox>
                </v:shape>
                <v:shape id="Text Box 191" o:spid="_x0000_s1058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059E997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155049C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071ED9B" w14:textId="77777777" w:rsidR="00A554C4" w:rsidRDefault="00A554C4"/>
                    </w:txbxContent>
                  </v:textbox>
                </v:shape>
                <v:shape id="Text Box 192" o:spid="_x0000_s1059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226B15F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5D1F32E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1364794" w14:textId="77777777" w:rsidR="00A554C4" w:rsidRDefault="00A554C4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0C0CCE">
        <w:t>1</w:t>
      </w:r>
      <w:r w:rsidR="000C0CCE" w:rsidRPr="000C0CCE">
        <w:t>.</w:t>
      </w:r>
      <w:r w:rsidR="000C0CCE">
        <w:t>1</w:t>
      </w:r>
      <w:r w:rsidR="00262BC2" w:rsidRPr="000C0CCE">
        <w:t xml:space="preserve"> </w:t>
      </w:r>
      <w:r w:rsidR="00512355" w:rsidRPr="000C0CCE">
        <w:t>Постановка Задачи</w:t>
      </w:r>
      <w:bookmarkEnd w:id="5"/>
      <w:bookmarkEnd w:id="6"/>
      <w:bookmarkEnd w:id="7"/>
      <w:bookmarkEnd w:id="8"/>
    </w:p>
    <w:p w14:paraId="79882C12" w14:textId="77777777" w:rsidR="002D593E" w:rsidRPr="002D593E" w:rsidRDefault="002D593E" w:rsidP="00C75C08">
      <w:pPr>
        <w:spacing w:line="276" w:lineRule="auto"/>
        <w:ind w:left="284" w:right="284" w:firstLine="709"/>
        <w:jc w:val="left"/>
      </w:pPr>
    </w:p>
    <w:p w14:paraId="780FAEE3" w14:textId="6C2CBF28" w:rsidR="002D593E" w:rsidRPr="002D593E" w:rsidRDefault="00512355" w:rsidP="009B57E4">
      <w:pPr>
        <w:pStyle w:val="31"/>
        <w:numPr>
          <w:ilvl w:val="0"/>
          <w:numId w:val="0"/>
        </w:numPr>
        <w:ind w:left="993"/>
      </w:pPr>
      <w:bookmarkStart w:id="9" w:name="_Toc201517329"/>
      <w:bookmarkStart w:id="10" w:name="_Toc201518506"/>
      <w:bookmarkStart w:id="11" w:name="_Toc201518686"/>
      <w:r>
        <w:t xml:space="preserve">1.1.1 </w:t>
      </w:r>
      <w:r w:rsidR="002D593E" w:rsidRPr="00824933">
        <w:rPr>
          <w:rStyle w:val="22"/>
        </w:rPr>
        <w:t>Формулировка задачи</w:t>
      </w:r>
      <w:bookmarkEnd w:id="9"/>
      <w:bookmarkEnd w:id="10"/>
      <w:bookmarkEnd w:id="11"/>
    </w:p>
    <w:p w14:paraId="0CB54084" w14:textId="77777777" w:rsidR="002D593E" w:rsidRPr="002D593E" w:rsidRDefault="002D593E" w:rsidP="00C75C08">
      <w:pPr>
        <w:spacing w:line="276" w:lineRule="auto"/>
        <w:ind w:left="284" w:right="284" w:firstLine="709"/>
        <w:jc w:val="left"/>
      </w:pPr>
    </w:p>
    <w:p w14:paraId="57836A09" w14:textId="77777777" w:rsidR="009949D1" w:rsidRPr="004143FE" w:rsidRDefault="009949D1" w:rsidP="009949D1">
      <w:pPr>
        <w:spacing w:line="276" w:lineRule="auto"/>
        <w:ind w:left="284" w:right="284" w:firstLine="709"/>
        <w:rPr>
          <w:szCs w:val="28"/>
        </w:rPr>
      </w:pPr>
      <w:r w:rsidRPr="004143FE">
        <w:rPr>
          <w:szCs w:val="28"/>
        </w:rPr>
        <w:t>Комплексное задание.</w:t>
      </w:r>
    </w:p>
    <w:p w14:paraId="6337E414" w14:textId="77777777" w:rsidR="00ED0777" w:rsidRDefault="00ED0777" w:rsidP="00ED0777">
      <w:pPr>
        <w:spacing w:line="276" w:lineRule="auto"/>
        <w:ind w:left="284" w:right="284" w:firstLine="709"/>
        <w:jc w:val="left"/>
      </w:pPr>
      <w:r>
        <w:t>Разработать обучающую программу, которая должна:</w:t>
      </w:r>
    </w:p>
    <w:p w14:paraId="7235AD54" w14:textId="77777777" w:rsidR="00ED0777" w:rsidRDefault="00ED0777" w:rsidP="00ED0777">
      <w:pPr>
        <w:spacing w:line="276" w:lineRule="auto"/>
        <w:ind w:left="284" w:right="284" w:firstLine="709"/>
        <w:jc w:val="left"/>
      </w:pPr>
      <w:r>
        <w:t>1) предоставить возможность выбора режима работы по геометрическому методу решения задач линейного программирования (теория, тренировка, контрольная работа);</w:t>
      </w:r>
    </w:p>
    <w:p w14:paraId="10475618" w14:textId="77777777" w:rsidR="00ED0777" w:rsidRDefault="00ED0777" w:rsidP="00ED0777">
      <w:pPr>
        <w:spacing w:line="276" w:lineRule="auto"/>
        <w:ind w:left="284" w:right="284" w:firstLine="709"/>
        <w:jc w:val="left"/>
      </w:pPr>
      <w:r>
        <w:t xml:space="preserve">2) в режиме теории выводить на экран обучающий материал; </w:t>
      </w:r>
    </w:p>
    <w:p w14:paraId="1BBEA3D3" w14:textId="77777777" w:rsidR="00ED0777" w:rsidRDefault="00ED0777" w:rsidP="00ED0777">
      <w:pPr>
        <w:spacing w:line="276" w:lineRule="auto"/>
        <w:ind w:left="284" w:right="284" w:firstLine="709"/>
        <w:jc w:val="left"/>
      </w:pPr>
      <w:r>
        <w:t xml:space="preserve">3) в режиме тренировки выводить на экран практические задания и проверять ответы (при неверном показывать решение и правильный ответ); </w:t>
      </w:r>
    </w:p>
    <w:p w14:paraId="40D1065F" w14:textId="7B9F859A" w:rsidR="002D593E" w:rsidRPr="002D593E" w:rsidRDefault="00ED0777" w:rsidP="00ED0777">
      <w:pPr>
        <w:spacing w:line="276" w:lineRule="auto"/>
        <w:ind w:left="284" w:right="284" w:firstLine="709"/>
        <w:jc w:val="left"/>
      </w:pPr>
      <w:r>
        <w:t>4) в режиме контрольной работы выводить на экран контрольные задания, проверять ответы, вычислять итоговую оценку, выводить на экран итоговую статистику.</w:t>
      </w:r>
    </w:p>
    <w:p w14:paraId="67B8C6D8" w14:textId="77777777" w:rsidR="009949D1" w:rsidRPr="004143FE" w:rsidRDefault="009949D1" w:rsidP="009949D1">
      <w:pPr>
        <w:spacing w:line="276" w:lineRule="auto"/>
        <w:ind w:left="284" w:right="284" w:firstLine="709"/>
        <w:rPr>
          <w:szCs w:val="28"/>
        </w:rPr>
      </w:pPr>
      <w:bookmarkStart w:id="12" w:name="_Hlk201515269"/>
      <w:r w:rsidRPr="004143FE">
        <w:rPr>
          <w:szCs w:val="28"/>
        </w:rPr>
        <w:t>Индивидуальное задание.</w:t>
      </w:r>
    </w:p>
    <w:bookmarkEnd w:id="12"/>
    <w:p w14:paraId="45FD6C06" w14:textId="2AC4FD35" w:rsidR="009949D1" w:rsidRDefault="00ED0777" w:rsidP="009949D1">
      <w:pPr>
        <w:spacing w:line="276" w:lineRule="auto"/>
        <w:ind w:left="284" w:right="284" w:firstLine="709"/>
        <w:rPr>
          <w:szCs w:val="28"/>
        </w:rPr>
      </w:pPr>
      <w:r w:rsidRPr="00ED0777">
        <w:rPr>
          <w:szCs w:val="28"/>
        </w:rPr>
        <w:t>Разработка главного модуля и режима теории обучающей программы решения задачи линейного программирования геометрическим методом</w:t>
      </w:r>
    </w:p>
    <w:p w14:paraId="6232AE79" w14:textId="77777777" w:rsidR="00ED0777" w:rsidRPr="004143FE" w:rsidRDefault="00ED0777" w:rsidP="009949D1">
      <w:pPr>
        <w:spacing w:line="276" w:lineRule="auto"/>
        <w:ind w:left="284" w:right="284" w:firstLine="709"/>
        <w:rPr>
          <w:szCs w:val="28"/>
        </w:rPr>
      </w:pPr>
    </w:p>
    <w:p w14:paraId="26260B28" w14:textId="77777777" w:rsidR="009949D1" w:rsidRDefault="009949D1" w:rsidP="009949D1">
      <w:pPr>
        <w:pStyle w:val="af0"/>
        <w:spacing w:line="276" w:lineRule="auto"/>
        <w:ind w:left="993" w:right="28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1.1.2. </w:t>
      </w:r>
      <w:r w:rsidRPr="004143FE">
        <w:rPr>
          <w:color w:val="000000"/>
          <w:szCs w:val="28"/>
          <w:shd w:val="clear" w:color="auto" w:fill="FFFFFF"/>
        </w:rPr>
        <w:t>Входные данные</w:t>
      </w:r>
      <w:r w:rsidRPr="0038631E">
        <w:rPr>
          <w:color w:val="000000"/>
          <w:szCs w:val="28"/>
          <w:shd w:val="clear" w:color="auto" w:fill="FFFFFF"/>
        </w:rPr>
        <w:t>:</w:t>
      </w:r>
    </w:p>
    <w:p w14:paraId="35A1D41C" w14:textId="77777777" w:rsidR="0061473C" w:rsidRPr="0061473C" w:rsidRDefault="0061473C" w:rsidP="0061473C">
      <w:pPr>
        <w:pStyle w:val="af0"/>
        <w:widowControl w:val="0"/>
        <w:numPr>
          <w:ilvl w:val="0"/>
          <w:numId w:val="16"/>
        </w:numPr>
        <w:autoSpaceDE w:val="0"/>
        <w:autoSpaceDN w:val="0"/>
        <w:spacing w:line="276" w:lineRule="auto"/>
        <w:ind w:right="284"/>
        <w:rPr>
          <w:szCs w:val="28"/>
        </w:rPr>
      </w:pPr>
      <w:r w:rsidRPr="0061473C">
        <w:rPr>
          <w:szCs w:val="28"/>
        </w:rPr>
        <w:t>Папка с файлами «Теория» (.</w:t>
      </w:r>
      <w:proofErr w:type="spellStart"/>
      <w:r w:rsidRPr="0061473C">
        <w:rPr>
          <w:szCs w:val="28"/>
        </w:rPr>
        <w:t>jpeg</w:t>
      </w:r>
      <w:proofErr w:type="spellEnd"/>
      <w:r w:rsidRPr="0061473C">
        <w:rPr>
          <w:szCs w:val="28"/>
        </w:rPr>
        <w:t>)</w:t>
      </w:r>
    </w:p>
    <w:p w14:paraId="46386DA6" w14:textId="4B44C592" w:rsidR="0061473C" w:rsidRDefault="0061473C" w:rsidP="0061473C">
      <w:pPr>
        <w:widowControl w:val="0"/>
        <w:autoSpaceDE w:val="0"/>
        <w:autoSpaceDN w:val="0"/>
        <w:spacing w:line="276" w:lineRule="auto"/>
        <w:ind w:left="993" w:right="284"/>
        <w:rPr>
          <w:szCs w:val="28"/>
        </w:rPr>
      </w:pPr>
      <w:r w:rsidRPr="0061473C">
        <w:rPr>
          <w:szCs w:val="28"/>
        </w:rPr>
        <w:t>2. Папка с файлами «Тренировочное задание» (.</w:t>
      </w:r>
      <w:proofErr w:type="spellStart"/>
      <w:r w:rsidRPr="0061473C">
        <w:rPr>
          <w:szCs w:val="28"/>
        </w:rPr>
        <w:t>jpeg</w:t>
      </w:r>
      <w:proofErr w:type="spellEnd"/>
      <w:r w:rsidRPr="0061473C">
        <w:rPr>
          <w:szCs w:val="28"/>
        </w:rPr>
        <w:t>)</w:t>
      </w:r>
    </w:p>
    <w:p w14:paraId="502558A8" w14:textId="7687778A" w:rsidR="009949D1" w:rsidRPr="0061473C" w:rsidRDefault="0061473C" w:rsidP="0061473C">
      <w:pPr>
        <w:widowControl w:val="0"/>
        <w:autoSpaceDE w:val="0"/>
        <w:autoSpaceDN w:val="0"/>
        <w:spacing w:line="276" w:lineRule="auto"/>
        <w:ind w:left="993" w:right="284"/>
        <w:rPr>
          <w:szCs w:val="28"/>
        </w:rPr>
      </w:pPr>
      <w:r w:rsidRPr="0061473C">
        <w:rPr>
          <w:szCs w:val="28"/>
        </w:rPr>
        <w:t>3. Папка с файлами «Контрольная работа» (.</w:t>
      </w:r>
      <w:proofErr w:type="spellStart"/>
      <w:r w:rsidRPr="0061473C">
        <w:rPr>
          <w:szCs w:val="28"/>
        </w:rPr>
        <w:t>jpeg</w:t>
      </w:r>
      <w:proofErr w:type="spellEnd"/>
      <w:r w:rsidRPr="0061473C">
        <w:rPr>
          <w:szCs w:val="28"/>
        </w:rPr>
        <w:t>)</w:t>
      </w:r>
    </w:p>
    <w:p w14:paraId="724377B6" w14:textId="77777777" w:rsidR="0061473C" w:rsidRDefault="009949D1" w:rsidP="0061473C">
      <w:pPr>
        <w:pStyle w:val="af0"/>
        <w:spacing w:line="276" w:lineRule="auto"/>
        <w:ind w:left="993" w:right="284"/>
        <w:rPr>
          <w:szCs w:val="28"/>
        </w:rPr>
      </w:pPr>
      <w:r>
        <w:rPr>
          <w:szCs w:val="28"/>
        </w:rPr>
        <w:t>1.1.3. Выходные данные</w:t>
      </w:r>
      <w:r w:rsidRPr="0038631E">
        <w:rPr>
          <w:szCs w:val="28"/>
        </w:rPr>
        <w:t>:</w:t>
      </w:r>
    </w:p>
    <w:p w14:paraId="6CA82272" w14:textId="77777777" w:rsidR="0061473C" w:rsidRDefault="0061473C" w:rsidP="0061473C">
      <w:pPr>
        <w:pStyle w:val="af0"/>
        <w:spacing w:line="276" w:lineRule="auto"/>
        <w:ind w:left="993" w:right="284"/>
      </w:pPr>
      <w:r>
        <w:rPr>
          <w:szCs w:val="28"/>
        </w:rPr>
        <w:t xml:space="preserve">1. </w:t>
      </w:r>
      <w:r>
        <w:t>Файлы из папки теории («Теория1.jpg», «Теория2.jpg»)</w:t>
      </w:r>
    </w:p>
    <w:p w14:paraId="0CD473B7" w14:textId="77777777" w:rsidR="0061473C" w:rsidRDefault="0061473C" w:rsidP="0061473C">
      <w:pPr>
        <w:pStyle w:val="af0"/>
        <w:spacing w:line="276" w:lineRule="auto"/>
        <w:ind w:left="993" w:right="284"/>
      </w:pPr>
      <w:r>
        <w:t>2. Сообщение об ошибках (отсутствие нужных файлов)</w:t>
      </w:r>
    </w:p>
    <w:p w14:paraId="35C2408A" w14:textId="77777777" w:rsidR="0061473C" w:rsidRDefault="0061473C" w:rsidP="0061473C">
      <w:pPr>
        <w:pStyle w:val="af0"/>
        <w:spacing w:line="276" w:lineRule="auto"/>
        <w:ind w:left="993" w:right="284"/>
      </w:pPr>
      <w:r>
        <w:t>3. Сообщение об ошибки «Ошибка: не удалось инициализировать программу»</w:t>
      </w:r>
    </w:p>
    <w:p w14:paraId="1A7A05B0" w14:textId="435B9E97" w:rsidR="002D593E" w:rsidRPr="0061473C" w:rsidRDefault="0061473C" w:rsidP="0061473C">
      <w:pPr>
        <w:pStyle w:val="af0"/>
        <w:spacing w:line="276" w:lineRule="auto"/>
        <w:ind w:left="993" w:right="284"/>
        <w:rPr>
          <w:szCs w:val="28"/>
        </w:rPr>
      </w:pPr>
      <w:r>
        <w:t xml:space="preserve">4. Сообщение об ошибки «Ошибка: файл «[название </w:t>
      </w:r>
      <w:proofErr w:type="spellStart"/>
      <w:proofErr w:type="gramStart"/>
      <w:r>
        <w:t>файла.расширение</w:t>
      </w:r>
      <w:proofErr w:type="spellEnd"/>
      <w:proofErr w:type="gramEnd"/>
      <w:r>
        <w:t>]»</w:t>
      </w:r>
    </w:p>
    <w:p w14:paraId="1C80C0BA" w14:textId="194E1E48" w:rsidR="002D593E" w:rsidRDefault="002D593E" w:rsidP="009949D1">
      <w:pPr>
        <w:spacing w:line="276" w:lineRule="auto"/>
        <w:ind w:right="284"/>
        <w:jc w:val="left"/>
      </w:pPr>
    </w:p>
    <w:p w14:paraId="126E6901" w14:textId="28975BB2" w:rsidR="002D593E" w:rsidRDefault="00C5659A" w:rsidP="0043511C">
      <w:pPr>
        <w:pStyle w:val="2"/>
        <w:numPr>
          <w:ilvl w:val="0"/>
          <w:numId w:val="0"/>
        </w:numPr>
        <w:ind w:left="993"/>
        <w:rPr>
          <w:rStyle w:val="22"/>
        </w:rPr>
      </w:pPr>
      <w:bookmarkStart w:id="13" w:name="_Toc201394450"/>
      <w:bookmarkStart w:id="14" w:name="_Toc201517332"/>
      <w:bookmarkStart w:id="15" w:name="_Toc201518509"/>
      <w:bookmarkStart w:id="16" w:name="_Toc201518689"/>
      <w:r w:rsidRPr="00C912B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1" layoutInCell="0" allowOverlap="1" wp14:anchorId="7709D680" wp14:editId="51A5894A">
                <wp:simplePos x="0" y="0"/>
                <wp:positionH relativeFrom="page">
                  <wp:posOffset>247650</wp:posOffset>
                </wp:positionH>
                <wp:positionV relativeFrom="page">
                  <wp:posOffset>5216525</wp:posOffset>
                </wp:positionV>
                <wp:extent cx="467995" cy="5219700"/>
                <wp:effectExtent l="0" t="0" r="27305" b="19050"/>
                <wp:wrapNone/>
                <wp:docPr id="255" name="Группа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5219700"/>
                          <a:chOff x="397" y="8222"/>
                          <a:chExt cx="737" cy="8220"/>
                        </a:xfrm>
                      </wpg:grpSpPr>
                      <wps:wsp>
                        <wps:cNvPr id="26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0CE758BB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208AEE5E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2243A37A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243274F0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2236DA8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Инв. №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дубл.</w:t>
                                    </w:r>
                                  </w:p>
                                </w:tc>
                              </w:tr>
                            </w:tbl>
                            <w:p w14:paraId="3EBCE9CA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47CA7AE8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72808711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Взам. инв. №</w:t>
                                    </w:r>
                                  </w:p>
                                </w:tc>
                              </w:tr>
                            </w:tbl>
                            <w:p w14:paraId="3DD9E721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20CE8BF3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D585555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2EDBBC99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0BB2398D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EE1E8F2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4F567B16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5DD9AC8E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05A28BD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2BDB1E2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6817151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28588C9C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90D3B8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412C68A3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B86104E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FB7090F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9D680" id="Группа 255" o:spid="_x0000_s1060" style="position:absolute;left:0;text-align:left;margin-left:19.5pt;margin-top:410.75pt;width:36.85pt;height:411pt;z-index:251678720;mso-position-horizontal-relative:page;mso-position-vertical-relative:page" coordorigin="397,8222" coordsize="737,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" o:allowincell="f">
                <v:rect id="Rectangle 261" o:spid="_x0000_s1061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" filled="f" strokeweight="2pt"/>
                <v:line id="Line 262" o:spid="_x0000_s1062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  <v:line id="Line 263" o:spid="_x0000_s1063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  <v:line id="Line 264" o:spid="_x0000_s1064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  <v:line id="Line 265" o:spid="_x0000_s1065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  <v:line id="Line 266" o:spid="_x0000_s1066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  <v:shape id="Text Box 267" o:spid="_x0000_s1067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0CE758BB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208AEE5E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2243A37A" w14:textId="77777777" w:rsidR="00A554C4" w:rsidRDefault="00A554C4"/>
                    </w:txbxContent>
                  </v:textbox>
                </v:shape>
                <v:shape id="Text Box 268" o:spid="_x0000_s1068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243274F0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2236DA8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Инв. №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дубл.</w:t>
                              </w:r>
                            </w:p>
                          </w:tc>
                        </w:tr>
                      </w:tbl>
                      <w:p w14:paraId="3EBCE9CA" w14:textId="77777777" w:rsidR="00A554C4" w:rsidRDefault="00A554C4"/>
                    </w:txbxContent>
                  </v:textbox>
                </v:shape>
                <v:shape id="Text Box 269" o:spid="_x0000_s1069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47CA7AE8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72808711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Взам. инв. №</w:t>
                              </w:r>
                            </w:p>
                          </w:tc>
                        </w:tr>
                      </w:tbl>
                      <w:p w14:paraId="3DD9E721" w14:textId="77777777" w:rsidR="00A554C4" w:rsidRDefault="00A554C4"/>
                    </w:txbxContent>
                  </v:textbox>
                </v:shape>
                <v:shape id="Text Box 270" o:spid="_x0000_s1070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20CE8BF3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D585555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2EDBBC99" w14:textId="77777777" w:rsidR="00A554C4" w:rsidRDefault="00A554C4"/>
                    </w:txbxContent>
                  </v:textbox>
                </v:shape>
                <v:shape id="Text Box 271" o:spid="_x0000_s1071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0BB2398D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EE1E8F2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4F567B16" w14:textId="77777777" w:rsidR="00A554C4" w:rsidRDefault="00A554C4"/>
                    </w:txbxContent>
                  </v:textbox>
                </v:shape>
                <v:shape id="Text Box 274" o:spid="_x0000_s1072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5DD9AC8E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05A28BD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2BDB1E2" w14:textId="77777777" w:rsidR="00A554C4" w:rsidRDefault="00A554C4"/>
                    </w:txbxContent>
                  </v:textbox>
                </v:shape>
                <v:shape id="Text Box 275" o:spid="_x0000_s1073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6817151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28588C9C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90D3B8" w14:textId="77777777" w:rsidR="00A554C4" w:rsidRDefault="00A554C4"/>
                    </w:txbxContent>
                  </v:textbox>
                </v:shape>
                <v:shape id="Text Box 276" o:spid="_x0000_s1074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412C68A3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B86104E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FB7090F" w14:textId="77777777" w:rsidR="00A554C4" w:rsidRDefault="00A554C4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262BC2">
        <w:t>1.2</w:t>
      </w:r>
      <w:r w:rsidR="0043511C">
        <w:rPr>
          <w:rStyle w:val="22"/>
        </w:rPr>
        <w:t xml:space="preserve"> </w:t>
      </w:r>
      <w:r w:rsidR="00262BC2" w:rsidRPr="00824933">
        <w:rPr>
          <w:rStyle w:val="22"/>
        </w:rPr>
        <w:t>Математическая Модель</w:t>
      </w:r>
      <w:bookmarkEnd w:id="13"/>
      <w:bookmarkEnd w:id="14"/>
      <w:bookmarkEnd w:id="15"/>
      <w:bookmarkEnd w:id="16"/>
    </w:p>
    <w:p w14:paraId="30BEFF24" w14:textId="77777777" w:rsidR="0043511C" w:rsidRPr="00C912B3" w:rsidRDefault="0043511C" w:rsidP="0043511C">
      <w:pPr>
        <w:pStyle w:val="2"/>
        <w:numPr>
          <w:ilvl w:val="0"/>
          <w:numId w:val="0"/>
        </w:numPr>
        <w:ind w:left="993"/>
      </w:pPr>
    </w:p>
    <w:p w14:paraId="55C8CC94" w14:textId="13824223" w:rsidR="00ED0777" w:rsidRDefault="00262BC2" w:rsidP="00ED0777">
      <w:pPr>
        <w:pStyle w:val="31"/>
        <w:numPr>
          <w:ilvl w:val="0"/>
          <w:numId w:val="0"/>
        </w:numPr>
        <w:ind w:left="993"/>
        <w:rPr>
          <w:rStyle w:val="22"/>
        </w:rPr>
      </w:pPr>
      <w:bookmarkStart w:id="17" w:name="_Toc201394451"/>
      <w:bookmarkStart w:id="18" w:name="_Toc201517333"/>
      <w:bookmarkStart w:id="19" w:name="_Toc201518510"/>
      <w:bookmarkStart w:id="20" w:name="_Toc201518690"/>
      <w:r>
        <w:t>1.2.1</w:t>
      </w:r>
      <w:r w:rsidR="00C912B3">
        <w:t xml:space="preserve"> </w:t>
      </w:r>
      <w:r w:rsidR="002D593E" w:rsidRPr="00824933">
        <w:rPr>
          <w:rStyle w:val="22"/>
        </w:rPr>
        <w:t>Теоретическая часть</w:t>
      </w:r>
      <w:bookmarkEnd w:id="17"/>
      <w:bookmarkEnd w:id="18"/>
      <w:bookmarkEnd w:id="19"/>
      <w:bookmarkEnd w:id="20"/>
    </w:p>
    <w:p w14:paraId="2493772F" w14:textId="77777777" w:rsidR="00ED0777" w:rsidRDefault="00ED0777" w:rsidP="00ED0777">
      <w:pPr>
        <w:pStyle w:val="31"/>
        <w:numPr>
          <w:ilvl w:val="0"/>
          <w:numId w:val="0"/>
        </w:numPr>
        <w:ind w:left="993"/>
        <w:rPr>
          <w:rStyle w:val="22"/>
        </w:rPr>
      </w:pPr>
    </w:p>
    <w:p w14:paraId="389F6D4C" w14:textId="4B5CF46B" w:rsidR="002D593E" w:rsidRPr="002D593E" w:rsidRDefault="00ED0777" w:rsidP="00ED0777">
      <w:pPr>
        <w:pStyle w:val="31"/>
        <w:numPr>
          <w:ilvl w:val="0"/>
          <w:numId w:val="0"/>
        </w:numPr>
        <w:ind w:left="993"/>
      </w:pPr>
      <w:r>
        <w:t>1</w:t>
      </w:r>
      <w:r w:rsidRPr="00ED0777">
        <w:t>.2.2 Пример задачи</w:t>
      </w:r>
      <w:r w:rsidR="002D593E" w:rsidRPr="002D593E">
        <w:br w:type="page"/>
      </w:r>
    </w:p>
    <w:bookmarkStart w:id="21" w:name="_Toc201394452"/>
    <w:bookmarkStart w:id="22" w:name="_Toc201517334"/>
    <w:bookmarkStart w:id="23" w:name="_Toc201518511"/>
    <w:bookmarkStart w:id="24" w:name="_Toc201518691"/>
    <w:p w14:paraId="5730D28D" w14:textId="39A502D4" w:rsidR="002D593E" w:rsidRPr="000C0CCE" w:rsidRDefault="00C5659A" w:rsidP="00ED0777">
      <w:pPr>
        <w:pStyle w:val="31"/>
        <w:numPr>
          <w:ilvl w:val="0"/>
          <w:numId w:val="0"/>
        </w:numPr>
        <w:rPr>
          <w:rStyle w:val="32"/>
        </w:rPr>
      </w:pPr>
      <w:r w:rsidRPr="00C912B3">
        <w:rPr>
          <w:noProof/>
          <w:sz w:val="18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1" layoutInCell="0" allowOverlap="1" wp14:anchorId="1ECE3973" wp14:editId="5C77F15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277" name="Группа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78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1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6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7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1D9D9D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52ED9C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B8D442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B53C67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470818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B8AB0B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FCC4EE" w14:textId="6390F943" w:rsidR="00A554C4" w:rsidRDefault="00A554C4">
                              <w:pPr>
                                <w:pStyle w:val="ac"/>
                                <w:jc w:val="center"/>
                              </w:pPr>
                              <w:r w:rsidRPr="00C912B3">
                                <w:t>КП 09.02.07.91к.</w:t>
                              </w:r>
                              <w:r w:rsidR="00FF0D65">
                                <w:rPr>
                                  <w:lang w:val="ru-RU"/>
                                </w:rPr>
                                <w:t>17</w:t>
                              </w:r>
                              <w:r w:rsidRPr="00C912B3">
                                <w:t>.25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3973" id="Группа 277" o:spid="_x0000_s1075" style="position:absolute;margin-left:56.7pt;margin-top:19.85pt;width:518.8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" o:allowincell="f">
                <v:rect id="Rectangle 278" o:spid="_x0000_s107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" filled="f" strokeweight="2pt"/>
                <v:line id="Line 279" o:spid="_x0000_s107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  <v:line id="Line 280" o:spid="_x0000_s107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  <v:line id="Line 281" o:spid="_x0000_s107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  <v:line id="Line 282" o:spid="_x0000_s108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  <v:line id="Line 283" o:spid="_x0000_s108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  <v:line id="Line 284" o:spid="_x0000_s108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  <v:line id="Line 285" o:spid="_x0000_s108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  <v:line id="Line 286" o:spid="_x0000_s108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  <v:line id="Line 287" o:spid="_x0000_s108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6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+B7JhwBufoAAAD//wMAUEsBAi0AFAAGAAgAAAAhANvh9svuAAAAhQEAABMAAAAAAAAAAAAAAAAA&#10;AAAAAFtDb250ZW50X1R5cGVzXS54bWxQSwECLQAUAAYACAAAACEAWvQsW78AAAAVAQAACwAAAAAA&#10;AAAAAAAAAAAfAQAAX3JlbHMvLnJlbHNQSwECLQAUAAYACAAAACEAXWzehsAAAADcAAAADwAAAAAA&#10;AAAAAAAAAAAHAgAAZHJzL2Rvd25yZXYueG1sUEsFBgAAAAADAAMAtwAAAPQCAAAAAA==&#10;" strokeweight="2pt"/>
                <v:line id="Line 288" o:spid="_x0000_s108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  <v:rect id="Rectangle 289" o:spid="_x0000_s108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<v:textbox inset="1pt,1pt,1pt,1pt">
                    <w:txbxContent>
                      <w:p w14:paraId="2E1D9D9D" w14:textId="77777777" w:rsidR="00A554C4" w:rsidRDefault="00A554C4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0" o:spid="_x0000_s108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252ED9C" w14:textId="77777777" w:rsidR="00A554C4" w:rsidRDefault="00A554C4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91" o:spid="_x0000_s108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44B8D442" w14:textId="77777777" w:rsidR="00A554C4" w:rsidRDefault="00A554C4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2" o:spid="_x0000_s109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  <v:textbox inset="1pt,1pt,1pt,1pt">
                    <w:txbxContent>
                      <w:p w14:paraId="65B53C67" w14:textId="77777777" w:rsidR="00A554C4" w:rsidRDefault="00A554C4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93" o:spid="_x0000_s109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14470818" w14:textId="77777777" w:rsidR="00A554C4" w:rsidRDefault="00A554C4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94" o:spid="_x0000_s109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30B8AB0B" w14:textId="77777777" w:rsidR="00A554C4" w:rsidRDefault="00A554C4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96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FCC4EE" w14:textId="6390F943" w:rsidR="00A554C4" w:rsidRDefault="00A554C4">
                        <w:pPr>
                          <w:pStyle w:val="ac"/>
                          <w:jc w:val="center"/>
                        </w:pPr>
                        <w:r w:rsidRPr="00C912B3">
                          <w:t>КП 09.02.07.91к.</w:t>
                        </w:r>
                        <w:r w:rsidR="00FF0D65">
                          <w:rPr>
                            <w:lang w:val="ru-RU"/>
                          </w:rPr>
                          <w:t>17</w:t>
                        </w:r>
                        <w:r w:rsidRPr="00C912B3">
                          <w:t>.25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C912B3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1" layoutInCell="0" allowOverlap="1" wp14:anchorId="604D224E" wp14:editId="29F2D449">
                <wp:simplePos x="0" y="0"/>
                <wp:positionH relativeFrom="page">
                  <wp:posOffset>247650</wp:posOffset>
                </wp:positionH>
                <wp:positionV relativeFrom="page">
                  <wp:posOffset>5222240</wp:posOffset>
                </wp:positionV>
                <wp:extent cx="467995" cy="5219700"/>
                <wp:effectExtent l="0" t="0" r="27305" b="19050"/>
                <wp:wrapNone/>
                <wp:docPr id="297" name="Группа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5219700"/>
                          <a:chOff x="397" y="8222"/>
                          <a:chExt cx="737" cy="8220"/>
                        </a:xfrm>
                      </wpg:grpSpPr>
                      <wps:wsp>
                        <wps:cNvPr id="303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2315B1FF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C5FD25B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125A3B50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2E97828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28646586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Инв. №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дубл.</w:t>
                                    </w:r>
                                  </w:p>
                                </w:tc>
                              </w:tr>
                            </w:tbl>
                            <w:p w14:paraId="0577150B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5146797A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E0502BA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Взам. инв. №</w:t>
                                    </w:r>
                                  </w:p>
                                </w:tc>
                              </w:tr>
                            </w:tbl>
                            <w:p w14:paraId="17AF2A58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65CBEB4F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D67E514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5B0F14A2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089FA72A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7CAC2CB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6FDC9952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4DC5AFD0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C6D0782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F69122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320949F2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2021215A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96690FF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77C1F150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961CB53" w14:textId="77777777" w:rsidR="00A554C4" w:rsidRDefault="00A554C4">
                                    <w:pPr>
                                      <w:pStyle w:val="ac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65372CF" w14:textId="77777777" w:rsidR="00A554C4" w:rsidRDefault="00A554C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D224E" id="Группа 297" o:spid="_x0000_s1094" style="position:absolute;margin-left:19.5pt;margin-top:411.2pt;width:36.85pt;height:411pt;z-index:251682816;mso-position-horizontal-relative:page;mso-position-vertical-relative:page" coordorigin="397,8222" coordsize="737,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" o:allowincell="f">
                <v:rect id="Rectangle 303" o:spid="_x0000_s1095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" filled="f" strokeweight="2pt"/>
                <v:line id="Line 304" o:spid="_x0000_s1096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  <v:line id="Line 305" o:spid="_x0000_s1097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  <v:line id="Line 306" o:spid="_x0000_s1098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  <v:line id="Line 307" o:spid="_x0000_s1099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  <v:line id="Line 308" o:spid="_x0000_s1100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  <v:shape id="Text Box 309" o:spid="_x0000_s1101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aT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BdIJa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2315B1FF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C5FD25B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125A3B50" w14:textId="77777777" w:rsidR="00A554C4" w:rsidRDefault="00A554C4"/>
                    </w:txbxContent>
                  </v:textbox>
                </v:shape>
                <v:shape id="Text Box 310" o:spid="_x0000_s1102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2E97828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28646586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Инв. №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дубл.</w:t>
                              </w:r>
                            </w:p>
                          </w:tc>
                        </w:tr>
                      </w:tbl>
                      <w:p w14:paraId="0577150B" w14:textId="77777777" w:rsidR="00A554C4" w:rsidRDefault="00A554C4"/>
                    </w:txbxContent>
                  </v:textbox>
                </v:shape>
                <v:shape id="Text Box 311" o:spid="_x0000_s1103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5146797A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E0502BA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Взам. инв. №</w:t>
                              </w:r>
                            </w:p>
                          </w:tc>
                        </w:tr>
                      </w:tbl>
                      <w:p w14:paraId="17AF2A58" w14:textId="77777777" w:rsidR="00A554C4" w:rsidRDefault="00A554C4"/>
                    </w:txbxContent>
                  </v:textbox>
                </v:shape>
                <v:shape id="Text Box 312" o:spid="_x0000_s1104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65CBEB4F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D67E514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5B0F14A2" w14:textId="77777777" w:rsidR="00A554C4" w:rsidRDefault="00A554C4"/>
                    </w:txbxContent>
                  </v:textbox>
                </v:shape>
                <v:shape id="Text Box 313" o:spid="_x0000_s1105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089FA72A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7CAC2CB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6FDC9952" w14:textId="77777777" w:rsidR="00A554C4" w:rsidRDefault="00A554C4"/>
                    </w:txbxContent>
                  </v:textbox>
                </v:shape>
                <v:shape id="Text Box 316" o:spid="_x0000_s1106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4DC5AFD0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C6D0782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F69122" w14:textId="77777777" w:rsidR="00A554C4" w:rsidRDefault="00A554C4"/>
                    </w:txbxContent>
                  </v:textbox>
                </v:shape>
                <v:shape id="Text Box 317" o:spid="_x0000_s1107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320949F2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2021215A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96690FF" w14:textId="77777777" w:rsidR="00A554C4" w:rsidRDefault="00A554C4"/>
                    </w:txbxContent>
                  </v:textbox>
                </v:shape>
                <v:shape id="Text Box 318" o:spid="_x0000_s1108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77C1F150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961CB53" w14:textId="77777777" w:rsidR="00A554C4" w:rsidRDefault="00A554C4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65372CF" w14:textId="77777777" w:rsidR="00A554C4" w:rsidRDefault="00A554C4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bookmarkEnd w:id="21"/>
      <w:bookmarkEnd w:id="22"/>
      <w:bookmarkEnd w:id="23"/>
      <w:bookmarkEnd w:id="24"/>
    </w:p>
    <w:p w14:paraId="5F277400" w14:textId="5AEF9807" w:rsidR="00262BC2" w:rsidRDefault="00262BC2" w:rsidP="00ED0777">
      <w:pPr>
        <w:pStyle w:val="2"/>
        <w:numPr>
          <w:ilvl w:val="0"/>
          <w:numId w:val="0"/>
        </w:numPr>
        <w:ind w:left="284" w:firstLine="424"/>
        <w:rPr>
          <w:rStyle w:val="22"/>
        </w:rPr>
      </w:pPr>
      <w:bookmarkStart w:id="25" w:name="_Toc201394453"/>
      <w:bookmarkStart w:id="26" w:name="_Toc201517335"/>
      <w:bookmarkStart w:id="27" w:name="_Toc201518512"/>
      <w:bookmarkStart w:id="28" w:name="_Toc201518692"/>
      <w:r>
        <w:t xml:space="preserve">1.3 </w:t>
      </w:r>
      <w:r w:rsidRPr="00824933">
        <w:rPr>
          <w:rStyle w:val="22"/>
        </w:rPr>
        <w:t>Структура программы</w:t>
      </w:r>
      <w:bookmarkEnd w:id="25"/>
      <w:bookmarkEnd w:id="26"/>
      <w:bookmarkEnd w:id="27"/>
      <w:bookmarkEnd w:id="28"/>
    </w:p>
    <w:p w14:paraId="393E5739" w14:textId="77777777" w:rsidR="00ED0777" w:rsidRDefault="00ED0777" w:rsidP="0031025E">
      <w:pPr>
        <w:pStyle w:val="2"/>
        <w:numPr>
          <w:ilvl w:val="0"/>
          <w:numId w:val="0"/>
        </w:numPr>
        <w:ind w:left="284"/>
      </w:pPr>
    </w:p>
    <w:p w14:paraId="079A0795" w14:textId="0DF334AA" w:rsidR="00262BC2" w:rsidRDefault="00B5385D" w:rsidP="00142ADE">
      <w:pPr>
        <w:spacing w:line="276" w:lineRule="auto"/>
        <w:ind w:right="284"/>
        <w:jc w:val="left"/>
      </w:pPr>
      <w:r w:rsidRPr="00262BC2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1A2863D" wp14:editId="46381F3F">
                <wp:simplePos x="0" y="0"/>
                <wp:positionH relativeFrom="margin">
                  <wp:posOffset>3101284</wp:posOffset>
                </wp:positionH>
                <wp:positionV relativeFrom="paragraph">
                  <wp:posOffset>2818461</wp:posOffset>
                </wp:positionV>
                <wp:extent cx="2376170" cy="714375"/>
                <wp:effectExtent l="0" t="0" r="22860" b="10160"/>
                <wp:wrapSquare wrapText="bothSides"/>
                <wp:docPr id="554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2DBD1" w14:textId="77777777" w:rsidR="00ED0777" w:rsidRPr="00ED0777" w:rsidRDefault="00ED0777" w:rsidP="00ED077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ED0777">
                              <w:rPr>
                                <w:szCs w:val="28"/>
                              </w:rPr>
                              <w:t>Модуль «Режим контрольной работы»</w:t>
                            </w:r>
                          </w:p>
                          <w:p w14:paraId="7ADCB6E7" w14:textId="36D7C10F" w:rsidR="00A554C4" w:rsidRPr="001B2A5E" w:rsidRDefault="00ED0777" w:rsidP="00ED077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ED0777">
                              <w:rPr>
                                <w:szCs w:val="28"/>
                              </w:rPr>
                              <w:t>Дудин В.А.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2863D" id="Надпись 11" o:spid="_x0000_s1109" type="#_x0000_t202" style="position:absolute;margin-left:244.2pt;margin-top:221.95pt;width:187.1pt;height:56.25pt;z-index:2517381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">
                <v:textbox style="mso-fit-shape-to-text:t">
                  <w:txbxContent>
                    <w:p w14:paraId="44A2DBD1" w14:textId="77777777" w:rsidR="00ED0777" w:rsidRPr="00ED0777" w:rsidRDefault="00ED0777" w:rsidP="00ED0777">
                      <w:pPr>
                        <w:jc w:val="center"/>
                        <w:rPr>
                          <w:szCs w:val="28"/>
                        </w:rPr>
                      </w:pPr>
                      <w:r w:rsidRPr="00ED0777">
                        <w:rPr>
                          <w:szCs w:val="28"/>
                        </w:rPr>
                        <w:t>Модуль «Режим контрольной работы»</w:t>
                      </w:r>
                    </w:p>
                    <w:p w14:paraId="7ADCB6E7" w14:textId="36D7C10F" w:rsidR="00A554C4" w:rsidRPr="001B2A5E" w:rsidRDefault="00ED0777" w:rsidP="00ED0777">
                      <w:pPr>
                        <w:jc w:val="center"/>
                        <w:rPr>
                          <w:szCs w:val="28"/>
                        </w:rPr>
                      </w:pPr>
                      <w:r w:rsidRPr="00ED0777">
                        <w:rPr>
                          <w:szCs w:val="28"/>
                        </w:rPr>
                        <w:t>Дудин В.А.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2BC2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272EE43" wp14:editId="7E2B5C6C">
                <wp:simplePos x="0" y="0"/>
                <wp:positionH relativeFrom="margin">
                  <wp:posOffset>3108297</wp:posOffset>
                </wp:positionH>
                <wp:positionV relativeFrom="paragraph">
                  <wp:posOffset>3745893</wp:posOffset>
                </wp:positionV>
                <wp:extent cx="2376170" cy="509905"/>
                <wp:effectExtent l="0" t="0" r="22860" b="12065"/>
                <wp:wrapSquare wrapText="bothSides"/>
                <wp:docPr id="553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395F6" w14:textId="77777777" w:rsidR="00ED0777" w:rsidRPr="00ED0777" w:rsidRDefault="00ED0777" w:rsidP="00ED077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ED0777">
                              <w:rPr>
                                <w:szCs w:val="28"/>
                              </w:rPr>
                              <w:t>Модуль «Режим тренировки»</w:t>
                            </w:r>
                          </w:p>
                          <w:p w14:paraId="65F2145E" w14:textId="63ECC94B" w:rsidR="00A554C4" w:rsidRPr="001B2A5E" w:rsidRDefault="00ED0777" w:rsidP="00ED077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ED0777">
                              <w:rPr>
                                <w:szCs w:val="28"/>
                              </w:rPr>
                              <w:t>Аристов Е.Д.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2EE43" id="Надпись 10" o:spid="_x0000_s1110" type="#_x0000_t202" style="position:absolute;margin-left:244.75pt;margin-top:294.95pt;width:187.1pt;height:40.15pt;z-index:2517370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">
                <v:textbox style="mso-fit-shape-to-text:t">
                  <w:txbxContent>
                    <w:p w14:paraId="279395F6" w14:textId="77777777" w:rsidR="00ED0777" w:rsidRPr="00ED0777" w:rsidRDefault="00ED0777" w:rsidP="00ED0777">
                      <w:pPr>
                        <w:jc w:val="center"/>
                        <w:rPr>
                          <w:szCs w:val="28"/>
                        </w:rPr>
                      </w:pPr>
                      <w:r w:rsidRPr="00ED0777">
                        <w:rPr>
                          <w:szCs w:val="28"/>
                        </w:rPr>
                        <w:t>Модуль «Режим тренировки»</w:t>
                      </w:r>
                    </w:p>
                    <w:p w14:paraId="65F2145E" w14:textId="63ECC94B" w:rsidR="00A554C4" w:rsidRPr="001B2A5E" w:rsidRDefault="00ED0777" w:rsidP="00ED0777">
                      <w:pPr>
                        <w:jc w:val="center"/>
                        <w:rPr>
                          <w:szCs w:val="28"/>
                        </w:rPr>
                      </w:pPr>
                      <w:r w:rsidRPr="00ED0777">
                        <w:rPr>
                          <w:szCs w:val="28"/>
                        </w:rPr>
                        <w:t>Аристов Е.Д.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2BC2">
        <w:rPr>
          <w:noProof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6085A480" wp14:editId="192F4B31">
                <wp:simplePos x="0" y="0"/>
                <wp:positionH relativeFrom="column">
                  <wp:posOffset>2552672</wp:posOffset>
                </wp:positionH>
                <wp:positionV relativeFrom="paragraph">
                  <wp:posOffset>4092630</wp:posOffset>
                </wp:positionV>
                <wp:extent cx="538480" cy="9525"/>
                <wp:effectExtent l="0" t="0" r="13970" b="28575"/>
                <wp:wrapNone/>
                <wp:docPr id="556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3848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56B26C49" id="Прямая соединительная линия 13" o:spid="_x0000_s1026" style="position:absolute;flip:x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01pt,322.25pt" to="243.4pt,3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262BC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555496" wp14:editId="46644661">
                <wp:simplePos x="0" y="0"/>
                <wp:positionH relativeFrom="margin">
                  <wp:posOffset>2554977</wp:posOffset>
                </wp:positionH>
                <wp:positionV relativeFrom="paragraph">
                  <wp:posOffset>774369</wp:posOffset>
                </wp:positionV>
                <wp:extent cx="16774" cy="3315694"/>
                <wp:effectExtent l="0" t="0" r="21590" b="37465"/>
                <wp:wrapNone/>
                <wp:docPr id="555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774" cy="331569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4B5A2DCE" id="Прямая соединительная линия 1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01.2pt,60.95pt" to="202.5pt,3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262BC2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6F827C6" wp14:editId="291AD7B0">
                <wp:simplePos x="0" y="0"/>
                <wp:positionH relativeFrom="margin">
                  <wp:posOffset>3109595</wp:posOffset>
                </wp:positionH>
                <wp:positionV relativeFrom="paragraph">
                  <wp:posOffset>2179955</wp:posOffset>
                </wp:positionV>
                <wp:extent cx="2376170" cy="509905"/>
                <wp:effectExtent l="0" t="0" r="22860" b="17780"/>
                <wp:wrapSquare wrapText="bothSides"/>
                <wp:docPr id="552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66B23" w14:textId="77777777" w:rsidR="00ED0777" w:rsidRPr="00ED0777" w:rsidRDefault="00ED0777" w:rsidP="00ED077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ED0777">
                              <w:rPr>
                                <w:szCs w:val="28"/>
                              </w:rPr>
                              <w:t>Модуль «Режим теории»</w:t>
                            </w:r>
                          </w:p>
                          <w:p w14:paraId="131506E7" w14:textId="0C98C8CD" w:rsidR="00A554C4" w:rsidRPr="001B2A5E" w:rsidRDefault="00ED0777" w:rsidP="00ED077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ED0777">
                              <w:rPr>
                                <w:szCs w:val="28"/>
                              </w:rPr>
                              <w:t>Пономарев С.И.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827C6" id="Надпись 9" o:spid="_x0000_s1111" type="#_x0000_t202" style="position:absolute;margin-left:244.85pt;margin-top:171.65pt;width:187.1pt;height:40.15pt;z-index:2517360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">
                <v:textbox style="mso-fit-shape-to-text:t">
                  <w:txbxContent>
                    <w:p w14:paraId="13966B23" w14:textId="77777777" w:rsidR="00ED0777" w:rsidRPr="00ED0777" w:rsidRDefault="00ED0777" w:rsidP="00ED0777">
                      <w:pPr>
                        <w:jc w:val="center"/>
                        <w:rPr>
                          <w:szCs w:val="28"/>
                        </w:rPr>
                      </w:pPr>
                      <w:r w:rsidRPr="00ED0777">
                        <w:rPr>
                          <w:szCs w:val="28"/>
                        </w:rPr>
                        <w:t>Модуль «Режим теории»</w:t>
                      </w:r>
                    </w:p>
                    <w:p w14:paraId="131506E7" w14:textId="0C98C8CD" w:rsidR="00A554C4" w:rsidRPr="001B2A5E" w:rsidRDefault="00ED0777" w:rsidP="00ED0777">
                      <w:pPr>
                        <w:jc w:val="center"/>
                        <w:rPr>
                          <w:szCs w:val="28"/>
                        </w:rPr>
                      </w:pPr>
                      <w:r w:rsidRPr="00ED0777">
                        <w:rPr>
                          <w:szCs w:val="28"/>
                        </w:rPr>
                        <w:t>Пономарев С.И.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2F2E" w:rsidRPr="00262BC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D13828" wp14:editId="21FFF5F4">
                <wp:simplePos x="0" y="0"/>
                <wp:positionH relativeFrom="column">
                  <wp:posOffset>2578735</wp:posOffset>
                </wp:positionH>
                <wp:positionV relativeFrom="paragraph">
                  <wp:posOffset>3175000</wp:posOffset>
                </wp:positionV>
                <wp:extent cx="528955" cy="0"/>
                <wp:effectExtent l="0" t="0" r="23495" b="19050"/>
                <wp:wrapNone/>
                <wp:docPr id="557" name="Прямая соединительная линия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6E6A8BD7" id="Прямая соединительная линия 55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05pt,250pt" to="244.7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="00572F2E" w:rsidRPr="00262BC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2E05E4" wp14:editId="0D14C74F">
                <wp:simplePos x="0" y="0"/>
                <wp:positionH relativeFrom="column">
                  <wp:posOffset>2569845</wp:posOffset>
                </wp:positionH>
                <wp:positionV relativeFrom="paragraph">
                  <wp:posOffset>2451100</wp:posOffset>
                </wp:positionV>
                <wp:extent cx="542925" cy="0"/>
                <wp:effectExtent l="0" t="0" r="28575" b="19050"/>
                <wp:wrapNone/>
                <wp:docPr id="558" name="Прямая соединительная линия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263035CD" id="Прямая соединительная линия 55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5pt,193pt" to="245.1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="00572F2E" w:rsidRPr="00262BC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B53734" wp14:editId="712EDC71">
                <wp:simplePos x="0" y="0"/>
                <wp:positionH relativeFrom="column">
                  <wp:posOffset>2585720</wp:posOffset>
                </wp:positionH>
                <wp:positionV relativeFrom="paragraph">
                  <wp:posOffset>1860550</wp:posOffset>
                </wp:positionV>
                <wp:extent cx="552450" cy="0"/>
                <wp:effectExtent l="0" t="0" r="19050" b="19050"/>
                <wp:wrapNone/>
                <wp:docPr id="559" name="Прямая соединительная линия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0848F313" id="Прямая соединительная линия 55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6pt,146.5pt" to="247.1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="00572F2E" w:rsidRPr="00262BC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9244AD" wp14:editId="2DCBC47A">
                <wp:simplePos x="0" y="0"/>
                <wp:positionH relativeFrom="column">
                  <wp:posOffset>2569845</wp:posOffset>
                </wp:positionH>
                <wp:positionV relativeFrom="paragraph">
                  <wp:posOffset>1117600</wp:posOffset>
                </wp:positionV>
                <wp:extent cx="561975" cy="0"/>
                <wp:effectExtent l="0" t="0" r="28575" b="19050"/>
                <wp:wrapNone/>
                <wp:docPr id="560" name="Прямая соединительная линия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7322AA7C" id="Прямая соединительная линия 56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5pt,88pt" to="246.6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="00262BC2" w:rsidRPr="00262BC2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DC916CE" wp14:editId="567CC43C">
                <wp:simplePos x="0" y="0"/>
                <wp:positionH relativeFrom="margin">
                  <wp:posOffset>3143885</wp:posOffset>
                </wp:positionH>
                <wp:positionV relativeFrom="paragraph">
                  <wp:posOffset>1564640</wp:posOffset>
                </wp:positionV>
                <wp:extent cx="2376170" cy="305435"/>
                <wp:effectExtent l="0" t="0" r="24130" b="24130"/>
                <wp:wrapSquare wrapText="bothSides"/>
                <wp:docPr id="551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CE15F" w14:textId="77777777" w:rsidR="00ED0777" w:rsidRPr="00ED0777" w:rsidRDefault="00ED0777" w:rsidP="00ED077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ED0777">
                              <w:rPr>
                                <w:szCs w:val="28"/>
                              </w:rPr>
                              <w:t>Помощь</w:t>
                            </w:r>
                          </w:p>
                          <w:p w14:paraId="1E1B9C02" w14:textId="1BAEBAED" w:rsidR="00A554C4" w:rsidRPr="001B2A5E" w:rsidRDefault="00ED0777" w:rsidP="00ED077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ED0777">
                              <w:rPr>
                                <w:szCs w:val="28"/>
                              </w:rPr>
                              <w:t>Каминский А.А.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916CE" id="Надпись 3" o:spid="_x0000_s1112" type="#_x0000_t202" style="position:absolute;margin-left:247.55pt;margin-top:123.2pt;width:187.1pt;height:24.05pt;z-index:2517350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">
                <v:textbox style="mso-fit-shape-to-text:t">
                  <w:txbxContent>
                    <w:p w14:paraId="348CE15F" w14:textId="77777777" w:rsidR="00ED0777" w:rsidRPr="00ED0777" w:rsidRDefault="00ED0777" w:rsidP="00ED0777">
                      <w:pPr>
                        <w:jc w:val="center"/>
                        <w:rPr>
                          <w:szCs w:val="28"/>
                        </w:rPr>
                      </w:pPr>
                      <w:r w:rsidRPr="00ED0777">
                        <w:rPr>
                          <w:szCs w:val="28"/>
                        </w:rPr>
                        <w:t>Помощь</w:t>
                      </w:r>
                    </w:p>
                    <w:p w14:paraId="1E1B9C02" w14:textId="1BAEBAED" w:rsidR="00A554C4" w:rsidRPr="001B2A5E" w:rsidRDefault="00ED0777" w:rsidP="00ED0777">
                      <w:pPr>
                        <w:jc w:val="center"/>
                        <w:rPr>
                          <w:szCs w:val="28"/>
                        </w:rPr>
                      </w:pPr>
                      <w:r w:rsidRPr="00ED0777">
                        <w:rPr>
                          <w:szCs w:val="28"/>
                        </w:rPr>
                        <w:t>Каминский А.А.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2BC2" w:rsidRPr="00262BC2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B81251D" wp14:editId="747991EA">
                <wp:simplePos x="0" y="0"/>
                <wp:positionH relativeFrom="margin">
                  <wp:posOffset>3143885</wp:posOffset>
                </wp:positionH>
                <wp:positionV relativeFrom="paragraph">
                  <wp:posOffset>955040</wp:posOffset>
                </wp:positionV>
                <wp:extent cx="2376170" cy="305435"/>
                <wp:effectExtent l="0" t="0" r="22860" b="17780"/>
                <wp:wrapSquare wrapText="bothSides"/>
                <wp:docPr id="5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0D6A9" w14:textId="77777777" w:rsidR="00ED0777" w:rsidRPr="00ED0777" w:rsidRDefault="00ED0777" w:rsidP="00ED077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ED0777">
                              <w:rPr>
                                <w:szCs w:val="28"/>
                              </w:rPr>
                              <w:t>Справка</w:t>
                            </w:r>
                          </w:p>
                          <w:p w14:paraId="79373396" w14:textId="3417D4E8" w:rsidR="00A554C4" w:rsidRPr="00030760" w:rsidRDefault="00ED0777" w:rsidP="00ED077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ED0777">
                              <w:rPr>
                                <w:szCs w:val="28"/>
                              </w:rPr>
                              <w:t>Каминский А.А.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1251D" id="Надпись 2" o:spid="_x0000_s1113" type="#_x0000_t202" style="position:absolute;margin-left:247.55pt;margin-top:75.2pt;width:187.1pt;height:24.05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">
                <v:textbox style="mso-fit-shape-to-text:t">
                  <w:txbxContent>
                    <w:p w14:paraId="0E60D6A9" w14:textId="77777777" w:rsidR="00ED0777" w:rsidRPr="00ED0777" w:rsidRDefault="00ED0777" w:rsidP="00ED0777">
                      <w:pPr>
                        <w:jc w:val="center"/>
                        <w:rPr>
                          <w:szCs w:val="28"/>
                        </w:rPr>
                      </w:pPr>
                      <w:r w:rsidRPr="00ED0777">
                        <w:rPr>
                          <w:szCs w:val="28"/>
                        </w:rPr>
                        <w:t>Справка</w:t>
                      </w:r>
                    </w:p>
                    <w:p w14:paraId="79373396" w14:textId="3417D4E8" w:rsidR="00A554C4" w:rsidRPr="00030760" w:rsidRDefault="00ED0777" w:rsidP="00ED0777">
                      <w:pPr>
                        <w:jc w:val="center"/>
                        <w:rPr>
                          <w:szCs w:val="28"/>
                        </w:rPr>
                      </w:pPr>
                      <w:r w:rsidRPr="00ED0777">
                        <w:rPr>
                          <w:szCs w:val="28"/>
                        </w:rPr>
                        <w:t>Каминский А.А.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2BC2" w:rsidRPr="00262BC2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6DFA9AD" wp14:editId="7D3D45AC">
                <wp:simplePos x="0" y="0"/>
                <wp:positionH relativeFrom="margin">
                  <wp:posOffset>1362075</wp:posOffset>
                </wp:positionH>
                <wp:positionV relativeFrom="paragraph">
                  <wp:posOffset>245110</wp:posOffset>
                </wp:positionV>
                <wp:extent cx="2376170" cy="509905"/>
                <wp:effectExtent l="0" t="0" r="5080" b="5080"/>
                <wp:wrapSquare wrapText="bothSides"/>
                <wp:docPr id="5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8D9AC" w14:textId="77777777" w:rsidR="00ED0777" w:rsidRPr="00ED0777" w:rsidRDefault="00ED0777" w:rsidP="00ED077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ED0777">
                              <w:rPr>
                                <w:szCs w:val="28"/>
                              </w:rPr>
                              <w:t>Главный модуль</w:t>
                            </w:r>
                          </w:p>
                          <w:p w14:paraId="33AC4C47" w14:textId="3563825D" w:rsidR="00A554C4" w:rsidRPr="00BE64E7" w:rsidRDefault="00ED0777" w:rsidP="00ED077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ED0777">
                              <w:rPr>
                                <w:szCs w:val="28"/>
                              </w:rPr>
                              <w:t>«</w:t>
                            </w:r>
                            <w:r w:rsidRPr="00ED0777">
                              <w:rPr>
                                <w:szCs w:val="28"/>
                              </w:rPr>
                              <w:t>GeometricForm»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FA9AD" id="_x0000_s1114" type="#_x0000_t202" style="position:absolute;margin-left:107.25pt;margin-top:19.3pt;width:187.1pt;height:40.15pt;z-index:2517329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">
                <v:textbox style="mso-fit-shape-to-text:t">
                  <w:txbxContent>
                    <w:p w14:paraId="5518D9AC" w14:textId="77777777" w:rsidR="00ED0777" w:rsidRPr="00ED0777" w:rsidRDefault="00ED0777" w:rsidP="00ED0777">
                      <w:pPr>
                        <w:jc w:val="center"/>
                        <w:rPr>
                          <w:szCs w:val="28"/>
                        </w:rPr>
                      </w:pPr>
                      <w:r w:rsidRPr="00ED0777">
                        <w:rPr>
                          <w:szCs w:val="28"/>
                        </w:rPr>
                        <w:t>Главный модуль</w:t>
                      </w:r>
                    </w:p>
                    <w:p w14:paraId="33AC4C47" w14:textId="3563825D" w:rsidR="00A554C4" w:rsidRPr="00BE64E7" w:rsidRDefault="00ED0777" w:rsidP="00ED0777">
                      <w:pPr>
                        <w:jc w:val="center"/>
                        <w:rPr>
                          <w:szCs w:val="28"/>
                        </w:rPr>
                      </w:pPr>
                      <w:r w:rsidRPr="00ED0777">
                        <w:rPr>
                          <w:szCs w:val="28"/>
                        </w:rPr>
                        <w:t>«</w:t>
                      </w:r>
                      <w:proofErr w:type="spellStart"/>
                      <w:r w:rsidRPr="00ED0777">
                        <w:rPr>
                          <w:szCs w:val="28"/>
                        </w:rPr>
                        <w:t>GeometricForm</w:t>
                      </w:r>
                      <w:proofErr w:type="spellEnd"/>
                      <w:r w:rsidRPr="00ED0777">
                        <w:rPr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2BC2">
        <w:br w:type="page"/>
      </w:r>
    </w:p>
    <w:p w14:paraId="3B21A1F7" w14:textId="45AA45FB" w:rsidR="009274BB" w:rsidRPr="000C0CCE" w:rsidRDefault="000C0CCE" w:rsidP="000C0CCE">
      <w:pPr>
        <w:pStyle w:val="2"/>
        <w:numPr>
          <w:ilvl w:val="0"/>
          <w:numId w:val="0"/>
        </w:numPr>
        <w:ind w:left="993"/>
        <w:rPr>
          <w:rStyle w:val="22"/>
        </w:rPr>
      </w:pPr>
      <w:bookmarkStart w:id="29" w:name="_Toc201518513"/>
      <w:bookmarkStart w:id="30" w:name="_Toc201518693"/>
      <w:r>
        <w:lastRenderedPageBreak/>
        <w:t>1</w:t>
      </w:r>
      <w:r w:rsidRPr="000C0CCE">
        <w:rPr>
          <w:rStyle w:val="22"/>
        </w:rPr>
        <w:t xml:space="preserve">.4 </w:t>
      </w:r>
      <w:r w:rsidR="00262BC2" w:rsidRPr="000C0CCE">
        <w:rPr>
          <w:rStyle w:val="22"/>
        </w:rPr>
        <w:t>Описание Алгоритма</w:t>
      </w:r>
      <w:bookmarkEnd w:id="29"/>
      <w:bookmarkEnd w:id="30"/>
    </w:p>
    <w:p w14:paraId="144F5B79" w14:textId="77777777" w:rsidR="0034547F" w:rsidRDefault="0034547F" w:rsidP="00C75C08">
      <w:pPr>
        <w:pStyle w:val="af0"/>
        <w:spacing w:line="276" w:lineRule="auto"/>
        <w:ind w:left="284" w:right="284" w:firstLine="709"/>
        <w:contextualSpacing w:val="0"/>
        <w:jc w:val="left"/>
      </w:pPr>
    </w:p>
    <w:p w14:paraId="4374E329" w14:textId="5A515330" w:rsidR="009274BB" w:rsidRDefault="00262BC2" w:rsidP="000C0CCE">
      <w:pPr>
        <w:pStyle w:val="31"/>
        <w:numPr>
          <w:ilvl w:val="0"/>
          <w:numId w:val="0"/>
        </w:numPr>
        <w:ind w:left="993"/>
      </w:pPr>
      <w:bookmarkStart w:id="31" w:name="_Toc201518514"/>
      <w:bookmarkStart w:id="32" w:name="_Toc201518694"/>
      <w:r>
        <w:t xml:space="preserve">1.4.1 </w:t>
      </w:r>
      <w:r w:rsidR="009274BB" w:rsidRPr="00824933">
        <w:rPr>
          <w:rStyle w:val="22"/>
        </w:rPr>
        <w:t>Функциональное назначение</w:t>
      </w:r>
      <w:bookmarkEnd w:id="31"/>
      <w:bookmarkEnd w:id="32"/>
    </w:p>
    <w:p w14:paraId="3D581652" w14:textId="77777777" w:rsidR="009274BB" w:rsidRDefault="009274BB" w:rsidP="00ED0777">
      <w:pPr>
        <w:spacing w:line="276" w:lineRule="auto"/>
        <w:ind w:right="284"/>
        <w:jc w:val="left"/>
      </w:pPr>
    </w:p>
    <w:p w14:paraId="638D277F" w14:textId="4149B711" w:rsidR="009274BB" w:rsidRDefault="00262BC2" w:rsidP="00ED0777">
      <w:pPr>
        <w:pStyle w:val="31"/>
        <w:numPr>
          <w:ilvl w:val="0"/>
          <w:numId w:val="0"/>
        </w:numPr>
        <w:ind w:left="993"/>
      </w:pPr>
      <w:bookmarkStart w:id="33" w:name="_Toc201518515"/>
      <w:bookmarkStart w:id="34" w:name="_Toc201518695"/>
      <w:r>
        <w:t>1.4.2</w:t>
      </w:r>
      <w:r w:rsidR="009274BB">
        <w:t xml:space="preserve"> </w:t>
      </w:r>
      <w:r w:rsidR="009274BB" w:rsidRPr="00824933">
        <w:rPr>
          <w:rStyle w:val="22"/>
        </w:rPr>
        <w:t>Описание логической структуры</w:t>
      </w:r>
      <w:bookmarkEnd w:id="33"/>
      <w:bookmarkEnd w:id="34"/>
    </w:p>
    <w:p w14:paraId="1AFC01AC" w14:textId="77777777" w:rsidR="009949D1" w:rsidRDefault="009949D1" w:rsidP="000C0CCE">
      <w:pPr>
        <w:pStyle w:val="31"/>
        <w:numPr>
          <w:ilvl w:val="0"/>
          <w:numId w:val="0"/>
        </w:numPr>
        <w:ind w:left="993"/>
      </w:pPr>
      <w:bookmarkStart w:id="35" w:name="_Toc201518516"/>
      <w:bookmarkStart w:id="36" w:name="_Toc201518696"/>
    </w:p>
    <w:p w14:paraId="39312ACD" w14:textId="32DD1CA9" w:rsidR="009274BB" w:rsidRDefault="00262BC2" w:rsidP="000C0CCE">
      <w:pPr>
        <w:pStyle w:val="31"/>
        <w:numPr>
          <w:ilvl w:val="0"/>
          <w:numId w:val="0"/>
        </w:numPr>
        <w:ind w:left="993"/>
      </w:pPr>
      <w:r>
        <w:t>1.4.3</w:t>
      </w:r>
      <w:r w:rsidR="009274BB">
        <w:t xml:space="preserve"> </w:t>
      </w:r>
      <w:r w:rsidR="009274BB" w:rsidRPr="00824933">
        <w:rPr>
          <w:rStyle w:val="22"/>
        </w:rPr>
        <w:t>Входные данные</w:t>
      </w:r>
      <w:bookmarkEnd w:id="35"/>
      <w:bookmarkEnd w:id="36"/>
    </w:p>
    <w:p w14:paraId="2E43C806" w14:textId="77777777" w:rsidR="0034547F" w:rsidRDefault="0034547F" w:rsidP="00C75C08">
      <w:pPr>
        <w:spacing w:line="276" w:lineRule="auto"/>
        <w:ind w:left="284" w:right="284" w:firstLine="709"/>
        <w:jc w:val="left"/>
      </w:pPr>
    </w:p>
    <w:p w14:paraId="43CD041A" w14:textId="7D0C458F" w:rsidR="009949D1" w:rsidRPr="00ED0777" w:rsidRDefault="00ED0777" w:rsidP="00ED0777">
      <w:pPr>
        <w:widowControl w:val="0"/>
        <w:autoSpaceDN w:val="0"/>
        <w:adjustRightInd w:val="0"/>
        <w:spacing w:line="276" w:lineRule="auto"/>
        <w:ind w:left="993" w:right="284"/>
        <w:rPr>
          <w:szCs w:val="28"/>
        </w:rPr>
      </w:pPr>
      <w:bookmarkStart w:id="37" w:name="_Toc201518518"/>
      <w:bookmarkStart w:id="38" w:name="_Toc201518698"/>
      <w:r>
        <w:rPr>
          <w:szCs w:val="28"/>
        </w:rPr>
        <w:t>1.4.4 Выходные данные</w:t>
      </w:r>
    </w:p>
    <w:p w14:paraId="01593ED9" w14:textId="77777777" w:rsidR="009949D1" w:rsidRDefault="009949D1" w:rsidP="000C0CCE">
      <w:pPr>
        <w:pStyle w:val="2"/>
        <w:numPr>
          <w:ilvl w:val="0"/>
          <w:numId w:val="0"/>
        </w:numPr>
        <w:ind w:left="993"/>
      </w:pPr>
    </w:p>
    <w:p w14:paraId="736F6A09" w14:textId="59AD02E7" w:rsidR="00392D7A" w:rsidRDefault="00392D7A" w:rsidP="000C0CCE">
      <w:pPr>
        <w:pStyle w:val="2"/>
        <w:numPr>
          <w:ilvl w:val="0"/>
          <w:numId w:val="0"/>
        </w:numPr>
        <w:ind w:left="993"/>
      </w:pPr>
      <w:r w:rsidRPr="0002487C">
        <w:t xml:space="preserve">1.5 </w:t>
      </w:r>
      <w:r w:rsidRPr="00824933">
        <w:rPr>
          <w:rStyle w:val="22"/>
        </w:rPr>
        <w:t>Инструкция пользователя</w:t>
      </w:r>
      <w:bookmarkEnd w:id="37"/>
      <w:bookmarkEnd w:id="38"/>
    </w:p>
    <w:p w14:paraId="1443D75B" w14:textId="77777777" w:rsidR="00392D7A" w:rsidRDefault="00392D7A" w:rsidP="00212FC0">
      <w:pPr>
        <w:spacing w:line="276" w:lineRule="auto"/>
        <w:ind w:right="284"/>
        <w:jc w:val="left"/>
      </w:pPr>
    </w:p>
    <w:p w14:paraId="09A969BF" w14:textId="025F21F6" w:rsidR="00392D7A" w:rsidRDefault="00212FC0" w:rsidP="000C0CCE">
      <w:pPr>
        <w:pStyle w:val="31"/>
        <w:numPr>
          <w:ilvl w:val="0"/>
          <w:numId w:val="0"/>
        </w:numPr>
        <w:ind w:left="993"/>
      </w:pPr>
      <w:bookmarkStart w:id="39" w:name="_Toc201518519"/>
      <w:bookmarkStart w:id="40" w:name="_Toc201518699"/>
      <w:r>
        <w:t>1.5.1</w:t>
      </w:r>
      <w:r w:rsidR="00392D7A">
        <w:t xml:space="preserve"> </w:t>
      </w:r>
      <w:r w:rsidR="00A554C4" w:rsidRPr="00824933">
        <w:rPr>
          <w:rStyle w:val="22"/>
        </w:rPr>
        <w:t>Инструкция для пользователя</w:t>
      </w:r>
      <w:bookmarkEnd w:id="39"/>
      <w:bookmarkEnd w:id="40"/>
    </w:p>
    <w:p w14:paraId="434A73E4" w14:textId="1DEA6F2C" w:rsidR="00A554C4" w:rsidRDefault="00A554C4" w:rsidP="00C75C08">
      <w:pPr>
        <w:spacing w:line="276" w:lineRule="auto"/>
        <w:ind w:left="284" w:right="284" w:firstLine="709"/>
        <w:jc w:val="left"/>
      </w:pPr>
    </w:p>
    <w:p w14:paraId="1A4CD1D0" w14:textId="6072C725" w:rsidR="00A554C4" w:rsidRPr="00A554C4" w:rsidRDefault="00A554C4" w:rsidP="000C0CCE">
      <w:pPr>
        <w:pStyle w:val="41"/>
        <w:numPr>
          <w:ilvl w:val="0"/>
          <w:numId w:val="0"/>
        </w:numPr>
        <w:ind w:left="993"/>
      </w:pPr>
      <w:bookmarkStart w:id="41" w:name="_Toc201518520"/>
      <w:bookmarkStart w:id="42" w:name="_Toc201518700"/>
      <w:r>
        <w:t xml:space="preserve">1.5.1.1 </w:t>
      </w:r>
      <w:r w:rsidRPr="00824933">
        <w:rPr>
          <w:rStyle w:val="22"/>
        </w:rPr>
        <w:t>Контрольная работа</w:t>
      </w:r>
      <w:bookmarkEnd w:id="41"/>
      <w:bookmarkEnd w:id="42"/>
    </w:p>
    <w:p w14:paraId="1019E631" w14:textId="42C2B82E" w:rsidR="00392D7A" w:rsidRDefault="00392D7A" w:rsidP="00C75C08">
      <w:pPr>
        <w:spacing w:line="276" w:lineRule="auto"/>
        <w:ind w:left="284" w:right="284" w:firstLine="709"/>
        <w:jc w:val="left"/>
      </w:pPr>
    </w:p>
    <w:p w14:paraId="56DE618B" w14:textId="77777777" w:rsidR="00FF0D65" w:rsidRDefault="00FF0D65" w:rsidP="00FF0D65">
      <w:pPr>
        <w:spacing w:line="276" w:lineRule="auto"/>
        <w:ind w:left="284" w:right="284" w:firstLine="709"/>
        <w:jc w:val="left"/>
      </w:pPr>
      <w:r>
        <w:t>В режиме контрольной работы программа не показывает правильные ответы, результат в виде количества ошибок будет показан в конце.</w:t>
      </w:r>
    </w:p>
    <w:p w14:paraId="260184A5" w14:textId="14F78C56" w:rsidR="00142ADE" w:rsidRDefault="00FF0D65" w:rsidP="00FF0D65">
      <w:pPr>
        <w:spacing w:line="276" w:lineRule="auto"/>
        <w:ind w:left="284" w:right="284" w:firstLine="709"/>
        <w:jc w:val="left"/>
      </w:pPr>
      <w:r w:rsidRPr="0034547F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0" allowOverlap="1" wp14:anchorId="4BDE4D2D" wp14:editId="5D976152">
                <wp:simplePos x="0" y="0"/>
                <wp:positionH relativeFrom="leftMargin">
                  <wp:posOffset>209550</wp:posOffset>
                </wp:positionH>
                <wp:positionV relativeFrom="page">
                  <wp:posOffset>5210175</wp:posOffset>
                </wp:positionV>
                <wp:extent cx="467995" cy="5219700"/>
                <wp:effectExtent l="0" t="0" r="27305" b="1905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5219700"/>
                          <a:chOff x="397" y="8222"/>
                          <a:chExt cx="737" cy="8220"/>
                        </a:xfrm>
                      </wpg:grpSpPr>
                      <wps:wsp>
                        <wps:cNvPr id="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752919C0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9F84983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44CDE1EC" w14:textId="77777777" w:rsidR="00A554C4" w:rsidRDefault="00A554C4" w:rsidP="0034547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1B16453A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5BC124A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Инв. №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дубл.</w:t>
                                    </w:r>
                                  </w:p>
                                </w:tc>
                              </w:tr>
                            </w:tbl>
                            <w:p w14:paraId="406A7938" w14:textId="77777777" w:rsidR="00A554C4" w:rsidRDefault="00A554C4" w:rsidP="0034547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58164145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D217871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Взам. инв. №</w:t>
                                    </w:r>
                                  </w:p>
                                </w:tc>
                              </w:tr>
                            </w:tbl>
                            <w:p w14:paraId="68D2D313" w14:textId="77777777" w:rsidR="00A554C4" w:rsidRDefault="00A554C4" w:rsidP="0034547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0CF21F47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266F0A7D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3FA68D4E" w14:textId="77777777" w:rsidR="00A554C4" w:rsidRDefault="00A554C4" w:rsidP="0034547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6540F3DE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C6E0EF7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07D87933" w14:textId="77777777" w:rsidR="00A554C4" w:rsidRDefault="00A554C4" w:rsidP="0034547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721E445E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5434E44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31B6CC" w14:textId="77777777" w:rsidR="00A554C4" w:rsidRDefault="00A554C4" w:rsidP="0034547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03298E39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AB2A9D2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41C545" w14:textId="77777777" w:rsidR="00A554C4" w:rsidRDefault="00A554C4" w:rsidP="0034547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6B18387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707F9F89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B3B0413" w14:textId="77777777" w:rsidR="00A554C4" w:rsidRDefault="00A554C4" w:rsidP="0034547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E4D2D" id="Группа 3" o:spid="_x0000_s1115" style="position:absolute;left:0;text-align:left;margin-left:16.5pt;margin-top:410.25pt;width:36.85pt;height:411pt;z-index:251724800;mso-position-horizontal-relative:left-margin-area;mso-position-vertical-relative:page" coordorigin="397,8222" coordsize="737,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" o:allowincell="f">
                <v:rect id="Rectangle 93" o:spid="_x0000_s1116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94" o:spid="_x0000_s1117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5" o:spid="_x0000_s1118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6" o:spid="_x0000_s1119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7" o:spid="_x0000_s1120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8" o:spid="_x0000_s1121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shape id="Text Box 99" o:spid="_x0000_s1122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752919C0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9F84983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44CDE1EC" w14:textId="77777777" w:rsidR="00A554C4" w:rsidRDefault="00A554C4" w:rsidP="0034547F"/>
                    </w:txbxContent>
                  </v:textbox>
                </v:shape>
                <v:shape id="Text Box 100" o:spid="_x0000_s1123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1B16453A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5BC124A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Инв. № </w:t>
                              </w:r>
                              <w:r>
                                <w:rPr>
                                  <w:sz w:val="18"/>
                                </w:rPr>
                                <w:t>дубл.</w:t>
                              </w:r>
                            </w:p>
                          </w:tc>
                        </w:tr>
                      </w:tbl>
                      <w:p w14:paraId="406A7938" w14:textId="77777777" w:rsidR="00A554C4" w:rsidRDefault="00A554C4" w:rsidP="0034547F"/>
                    </w:txbxContent>
                  </v:textbox>
                </v:shape>
                <v:shape id="Text Box 101" o:spid="_x0000_s1124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58164145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D217871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Взам. инв. №</w:t>
                              </w:r>
                            </w:p>
                          </w:tc>
                        </w:tr>
                      </w:tbl>
                      <w:p w14:paraId="68D2D313" w14:textId="77777777" w:rsidR="00A554C4" w:rsidRDefault="00A554C4" w:rsidP="0034547F"/>
                    </w:txbxContent>
                  </v:textbox>
                </v:shape>
                <v:shape id="Text Box 102" o:spid="_x0000_s1125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0CF21F47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266F0A7D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3FA68D4E" w14:textId="77777777" w:rsidR="00A554C4" w:rsidRDefault="00A554C4" w:rsidP="0034547F"/>
                    </w:txbxContent>
                  </v:textbox>
                </v:shape>
                <v:shape id="Text Box 103" o:spid="_x0000_s1126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6540F3DE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C6E0EF7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07D87933" w14:textId="77777777" w:rsidR="00A554C4" w:rsidRDefault="00A554C4" w:rsidP="0034547F"/>
                    </w:txbxContent>
                  </v:textbox>
                </v:shape>
                <v:shape id="Text Box 106" o:spid="_x0000_s1127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721E445E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5434E44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E31B6CC" w14:textId="77777777" w:rsidR="00A554C4" w:rsidRDefault="00A554C4" w:rsidP="0034547F"/>
                    </w:txbxContent>
                  </v:textbox>
                </v:shape>
                <v:shape id="Text Box 107" o:spid="_x0000_s1128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03298E39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AB2A9D2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C41C545" w14:textId="77777777" w:rsidR="00A554C4" w:rsidRDefault="00A554C4" w:rsidP="0034547F"/>
                    </w:txbxContent>
                  </v:textbox>
                </v:shape>
                <v:shape id="Text Box 108" o:spid="_x0000_s1129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6B18387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707F9F89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B3B0413" w14:textId="77777777" w:rsidR="00A554C4" w:rsidRDefault="00A554C4" w:rsidP="0034547F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t>После прохождения контрольной работы, вам будет выведено количество ваших ошибок, есть возможность пройти ее заново.</w:t>
      </w:r>
    </w:p>
    <w:p w14:paraId="234A689D" w14:textId="0030B052" w:rsidR="00A554C4" w:rsidRDefault="00A554C4" w:rsidP="000C0CCE">
      <w:pPr>
        <w:pStyle w:val="31"/>
        <w:numPr>
          <w:ilvl w:val="0"/>
          <w:numId w:val="0"/>
        </w:numPr>
        <w:ind w:left="993"/>
      </w:pPr>
      <w:bookmarkStart w:id="43" w:name="_Toc201518521"/>
      <w:bookmarkStart w:id="44" w:name="_Toc201518701"/>
      <w:r>
        <w:t xml:space="preserve">1.5.2 </w:t>
      </w:r>
      <w:r w:rsidRPr="00824933">
        <w:rPr>
          <w:rStyle w:val="22"/>
        </w:rPr>
        <w:t>Инструкция для преподавателя</w:t>
      </w:r>
      <w:bookmarkEnd w:id="43"/>
      <w:bookmarkEnd w:id="44"/>
    </w:p>
    <w:p w14:paraId="789C0B20" w14:textId="77777777" w:rsidR="00A554C4" w:rsidRDefault="00A554C4" w:rsidP="00142ADE">
      <w:pPr>
        <w:spacing w:line="276" w:lineRule="auto"/>
        <w:ind w:left="284" w:right="284" w:firstLine="709"/>
        <w:jc w:val="left"/>
      </w:pPr>
    </w:p>
    <w:p w14:paraId="1563BE64" w14:textId="773832EC" w:rsidR="00A554C4" w:rsidRDefault="00A554C4" w:rsidP="000C0CCE">
      <w:pPr>
        <w:pStyle w:val="41"/>
        <w:numPr>
          <w:ilvl w:val="0"/>
          <w:numId w:val="0"/>
        </w:numPr>
        <w:ind w:left="993"/>
      </w:pPr>
      <w:bookmarkStart w:id="45" w:name="_Toc201518522"/>
      <w:bookmarkStart w:id="46" w:name="_Toc201518702"/>
      <w:r>
        <w:t xml:space="preserve">1.5.2.1 </w:t>
      </w:r>
      <w:r w:rsidRPr="00824933">
        <w:rPr>
          <w:rStyle w:val="22"/>
        </w:rPr>
        <w:t>Теория</w:t>
      </w:r>
      <w:bookmarkEnd w:id="45"/>
      <w:bookmarkEnd w:id="46"/>
    </w:p>
    <w:p w14:paraId="2E8BCE3B" w14:textId="322634E6" w:rsidR="00A554C4" w:rsidRDefault="00A554C4" w:rsidP="00142ADE">
      <w:pPr>
        <w:spacing w:line="276" w:lineRule="auto"/>
        <w:ind w:left="284" w:right="284" w:firstLine="709"/>
        <w:jc w:val="left"/>
      </w:pPr>
    </w:p>
    <w:p w14:paraId="44738759" w14:textId="29E6B5CB" w:rsidR="00A554C4" w:rsidRDefault="00A554C4" w:rsidP="00142ADE">
      <w:pPr>
        <w:spacing w:line="276" w:lineRule="auto"/>
        <w:ind w:left="284" w:right="284" w:firstLine="709"/>
        <w:jc w:val="left"/>
      </w:pPr>
      <w:r>
        <w:t>Для загрузки теоретического материала в программу необходимо:</w:t>
      </w:r>
    </w:p>
    <w:p w14:paraId="1F1C39F9" w14:textId="043E6886" w:rsidR="00A554C4" w:rsidRDefault="00A554C4" w:rsidP="00A554C4">
      <w:pPr>
        <w:pStyle w:val="af0"/>
        <w:numPr>
          <w:ilvl w:val="0"/>
          <w:numId w:val="12"/>
        </w:numPr>
        <w:spacing w:line="276" w:lineRule="auto"/>
        <w:ind w:right="284"/>
        <w:jc w:val="left"/>
      </w:pPr>
      <w:r>
        <w:t>Открыть проект в папке</w:t>
      </w:r>
    </w:p>
    <w:p w14:paraId="18E8DABA" w14:textId="77777777" w:rsidR="00A554C4" w:rsidRDefault="00A554C4" w:rsidP="00A554C4">
      <w:pPr>
        <w:pStyle w:val="af0"/>
        <w:numPr>
          <w:ilvl w:val="0"/>
          <w:numId w:val="12"/>
        </w:numPr>
        <w:spacing w:line="276" w:lineRule="auto"/>
        <w:ind w:right="284"/>
        <w:jc w:val="left"/>
      </w:pPr>
      <w:r>
        <w:t>В папке проекта найти, папку «</w:t>
      </w:r>
      <w:r>
        <w:rPr>
          <w:lang w:val="en-US"/>
        </w:rPr>
        <w:t>Theory</w:t>
      </w:r>
      <w:r>
        <w:t>»</w:t>
      </w:r>
    </w:p>
    <w:p w14:paraId="381BE02C" w14:textId="77777777" w:rsidR="00A554C4" w:rsidRDefault="00A554C4" w:rsidP="00A554C4">
      <w:pPr>
        <w:pStyle w:val="af0"/>
        <w:numPr>
          <w:ilvl w:val="0"/>
          <w:numId w:val="12"/>
        </w:numPr>
        <w:spacing w:line="276" w:lineRule="auto"/>
        <w:ind w:right="284"/>
        <w:jc w:val="left"/>
      </w:pPr>
      <w:r>
        <w:t>Загрузить изображения теории в формате «</w:t>
      </w:r>
      <w:r w:rsidRPr="00A554C4">
        <w:t>.</w:t>
      </w:r>
      <w:r>
        <w:rPr>
          <w:lang w:val="en-US"/>
        </w:rPr>
        <w:t>png</w:t>
      </w:r>
      <w:r>
        <w:t>»</w:t>
      </w:r>
    </w:p>
    <w:p w14:paraId="2073C038" w14:textId="77777777" w:rsidR="00A554C4" w:rsidRDefault="00A554C4" w:rsidP="00A554C4">
      <w:pPr>
        <w:pStyle w:val="af0"/>
        <w:numPr>
          <w:ilvl w:val="0"/>
          <w:numId w:val="12"/>
        </w:numPr>
        <w:spacing w:line="276" w:lineRule="auto"/>
        <w:ind w:right="284"/>
        <w:jc w:val="left"/>
      </w:pPr>
      <w:r>
        <w:t>Пронумеровать файлы в порядке возрастания (пр. «</w:t>
      </w:r>
      <w:r>
        <w:rPr>
          <w:lang w:val="en-US"/>
        </w:rPr>
        <w:t>theory1.png</w:t>
      </w:r>
      <w:r>
        <w:t>»)</w:t>
      </w:r>
    </w:p>
    <w:p w14:paraId="13A1DBB8" w14:textId="77777777" w:rsidR="00A554C4" w:rsidRPr="00A554C4" w:rsidRDefault="00A554C4" w:rsidP="00A554C4">
      <w:pPr>
        <w:spacing w:line="276" w:lineRule="auto"/>
        <w:ind w:right="284"/>
        <w:jc w:val="left"/>
        <w:rPr>
          <w:lang w:val="en-US"/>
        </w:rPr>
      </w:pPr>
    </w:p>
    <w:p w14:paraId="70299D98" w14:textId="738E1CB6" w:rsidR="00142ADE" w:rsidRPr="00FF0D65" w:rsidRDefault="00A554C4" w:rsidP="00FF0D65">
      <w:pPr>
        <w:pStyle w:val="41"/>
        <w:numPr>
          <w:ilvl w:val="0"/>
          <w:numId w:val="0"/>
        </w:numPr>
        <w:ind w:left="993"/>
      </w:pPr>
      <w:bookmarkStart w:id="47" w:name="_Toc201518523"/>
      <w:bookmarkStart w:id="48" w:name="_Toc201518703"/>
      <w:r>
        <w:rPr>
          <w:lang w:val="en-US"/>
        </w:rPr>
        <w:t xml:space="preserve">1.5.2.2 </w:t>
      </w:r>
      <w:r w:rsidRPr="00824933">
        <w:rPr>
          <w:rStyle w:val="22"/>
        </w:rPr>
        <w:t>Контрольная работа</w:t>
      </w:r>
      <w:bookmarkEnd w:id="47"/>
      <w:bookmarkEnd w:id="48"/>
      <w:r>
        <w:t xml:space="preserve"> </w:t>
      </w:r>
      <w:r w:rsidR="009949D1" w:rsidRPr="000C0CCE">
        <w:rPr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0" allowOverlap="1" wp14:anchorId="5620FE51" wp14:editId="1CF3C8B3">
                <wp:simplePos x="0" y="0"/>
                <wp:positionH relativeFrom="margin">
                  <wp:align>right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1131129764" name="Группа 1131129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5305780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00758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532233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9306625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4673673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895442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03496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650569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499080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804248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304612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993943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90D42" w14:textId="77777777" w:rsidR="009949D1" w:rsidRDefault="009949D1" w:rsidP="009949D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895069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DE4969" w14:textId="77777777" w:rsidR="009949D1" w:rsidRDefault="009949D1" w:rsidP="009949D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049901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B30FF8" w14:textId="77777777" w:rsidR="009949D1" w:rsidRDefault="009949D1" w:rsidP="009949D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058268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787A3A" w14:textId="77777777" w:rsidR="009949D1" w:rsidRDefault="009949D1" w:rsidP="009949D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456205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F5FACE" w14:textId="77777777" w:rsidR="009949D1" w:rsidRDefault="009949D1" w:rsidP="009949D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950103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394DD" w14:textId="77777777" w:rsidR="009949D1" w:rsidRDefault="009949D1" w:rsidP="009949D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28626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92CF02" w14:textId="5AF132A2" w:rsidR="009949D1" w:rsidRPr="00FF0D65" w:rsidRDefault="00FF0D65" w:rsidP="009949D1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</w:pPr>
                              <w:r w:rsidRPr="00FF0D65"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  <w:t>КП 09.02.07.91к.17.25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0FE51" id="Группа 1131129764" o:spid="_x0000_s1130" style="position:absolute;left:0;text-align:left;margin-left:467.6pt;margin-top:0;width:518.8pt;height:802.3pt;z-index:251850752;mso-position-horizontal:right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" o:allowincell="f">
                <v:rect id="Rectangle 68" o:spid="_x0000_s11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" filled="f" strokeweight="2pt"/>
                <v:line id="Line 69" o:spid="_x0000_s113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" strokeweight="2pt"/>
                <v:line id="Line 70" o:spid="_x0000_s113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" strokeweight="2pt"/>
                <v:line id="Line 71" o:spid="_x0000_s113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" strokeweight="2pt"/>
                <v:line id="Line 72" o:spid="_x0000_s113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" strokeweight="2pt"/>
                <v:line id="Line 73" o:spid="_x0000_s113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" strokeweight="2pt"/>
                <v:line id="Line 74" o:spid="_x0000_s113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" strokeweight="2pt"/>
                <v:line id="Line 75" o:spid="_x0000_s113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" strokeweight="2pt"/>
                <v:line id="Line 76" o:spid="_x0000_s11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" strokeweight="1pt"/>
                <v:line id="Line 77" o:spid="_x0000_s11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" strokeweight="2pt"/>
                <v:line id="Line 78" o:spid="_x0000_s114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" strokeweight="1pt"/>
                <v:rect id="Rectangle 79" o:spid="_x0000_s114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" filled="f" stroked="f" strokeweight=".25pt">
                  <v:textbox inset="1pt,1pt,1pt,1pt">
                    <w:txbxContent>
                      <w:p w14:paraId="07D90D42" w14:textId="77777777" w:rsidR="009949D1" w:rsidRDefault="009949D1" w:rsidP="009949D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80" o:spid="_x0000_s114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" filled="f" stroked="f" strokeweight=".25pt">
                  <v:textbox inset="1pt,1pt,1pt,1pt">
                    <w:txbxContent>
                      <w:p w14:paraId="2CDE4969" w14:textId="77777777" w:rsidR="009949D1" w:rsidRDefault="009949D1" w:rsidP="009949D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1" o:spid="_x0000_s114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" filled="f" stroked="f" strokeweight=".25pt">
                  <v:textbox inset="1pt,1pt,1pt,1pt">
                    <w:txbxContent>
                      <w:p w14:paraId="66B30FF8" w14:textId="77777777" w:rsidR="009949D1" w:rsidRDefault="009949D1" w:rsidP="009949D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2" o:spid="_x0000_s114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" filled="f" stroked="f" strokeweight=".25pt">
                  <v:textbox inset="1pt,1pt,1pt,1pt">
                    <w:txbxContent>
                      <w:p w14:paraId="7E787A3A" w14:textId="77777777" w:rsidR="009949D1" w:rsidRDefault="009949D1" w:rsidP="009949D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3" o:spid="_x0000_s114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" filled="f" stroked="f" strokeweight=".25pt">
                  <v:textbox inset="1pt,1pt,1pt,1pt">
                    <w:txbxContent>
                      <w:p w14:paraId="6EF5FACE" w14:textId="77777777" w:rsidR="009949D1" w:rsidRDefault="009949D1" w:rsidP="009949D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4" o:spid="_x0000_s114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" filled="f" stroked="f" strokeweight=".25pt">
                  <v:textbox inset="1pt,1pt,1pt,1pt">
                    <w:txbxContent>
                      <w:p w14:paraId="6DA394DD" w14:textId="77777777" w:rsidR="009949D1" w:rsidRDefault="009949D1" w:rsidP="009949D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6" o:spid="_x0000_s114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" filled="f" stroked="f" strokeweight=".25pt">
                  <v:textbox inset="1pt,1pt,1pt,1pt">
                    <w:txbxContent>
                      <w:p w14:paraId="3792CF02" w14:textId="5AF132A2" w:rsidR="009949D1" w:rsidRPr="00FF0D65" w:rsidRDefault="00FF0D65" w:rsidP="009949D1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22"/>
                          </w:rPr>
                        </w:pPr>
                        <w:r w:rsidRPr="00FF0D65">
                          <w:rPr>
                            <w:i/>
                            <w:iCs/>
                            <w:sz w:val="32"/>
                            <w:szCs w:val="22"/>
                          </w:rPr>
                          <w:t>КП 09.02.07.91к.17.25 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078FCF27" w14:textId="5104D326" w:rsidR="00142ADE" w:rsidRPr="00F91009" w:rsidRDefault="00142ADE" w:rsidP="00142ADE">
      <w:pPr>
        <w:spacing w:line="276" w:lineRule="auto"/>
        <w:ind w:left="284" w:right="284" w:firstLine="709"/>
        <w:jc w:val="left"/>
      </w:pPr>
    </w:p>
    <w:p w14:paraId="330AB341" w14:textId="59B0ED7A" w:rsidR="00142ADE" w:rsidRPr="00F91009" w:rsidRDefault="00142ADE" w:rsidP="00142ADE">
      <w:pPr>
        <w:spacing w:line="276" w:lineRule="auto"/>
        <w:ind w:left="284" w:right="284" w:firstLine="709"/>
        <w:jc w:val="left"/>
      </w:pPr>
    </w:p>
    <w:p w14:paraId="3C8BA545" w14:textId="10958A69" w:rsidR="00572F2E" w:rsidRPr="00F91009" w:rsidRDefault="00142ADE" w:rsidP="00F91009">
      <w:pPr>
        <w:jc w:val="left"/>
      </w:pPr>
      <w:r w:rsidRPr="00F91009">
        <w:br w:type="page"/>
      </w:r>
      <w:r w:rsidR="000479B9" w:rsidRPr="000479B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334B33" wp14:editId="48B7A26D">
                <wp:simplePos x="0" y="0"/>
                <wp:positionH relativeFrom="margin">
                  <wp:posOffset>6172835</wp:posOffset>
                </wp:positionH>
                <wp:positionV relativeFrom="paragraph">
                  <wp:posOffset>9449435</wp:posOffset>
                </wp:positionV>
                <wp:extent cx="377190" cy="276225"/>
                <wp:effectExtent l="0" t="0" r="0" b="0"/>
                <wp:wrapNone/>
                <wp:docPr id="801" name="Надпись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62EBC" w14:textId="77777777" w:rsidR="00A554C4" w:rsidRDefault="00A554C4" w:rsidP="000479B9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2A334B33" id="Надпись 801" o:spid="_x0000_s1719" type="#_x0000_t202" style="position:absolute;margin-left:486.05pt;margin-top:744.05pt;width:29.7pt;height:21.75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" filled="f" stroked="f" strokeweight=".5pt">
                <v:textbox>
                  <w:txbxContent>
                    <w:p w14:paraId="13862EBC" w14:textId="77777777" w:rsidR="00A554C4" w:rsidRDefault="00A554C4" w:rsidP="000479B9">
                      <w: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49" w:name="_Toc201517336"/>
    <w:bookmarkStart w:id="50" w:name="_Toc201518524"/>
    <w:bookmarkStart w:id="51" w:name="_Toc201518704"/>
    <w:p w14:paraId="54502E0B" w14:textId="4B32AB0F" w:rsidR="007F5510" w:rsidRPr="000C0CCE" w:rsidRDefault="000A574B" w:rsidP="000C0CCE">
      <w:pPr>
        <w:pStyle w:val="2"/>
        <w:numPr>
          <w:ilvl w:val="0"/>
          <w:numId w:val="0"/>
        </w:numPr>
        <w:ind w:left="993"/>
      </w:pPr>
      <w:r w:rsidRPr="000C0CC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3712" behindDoc="0" locked="0" layoutInCell="0" allowOverlap="1" wp14:anchorId="701A4046" wp14:editId="47DF15BA">
                <wp:simplePos x="0" y="0"/>
                <wp:positionH relativeFrom="page">
                  <wp:posOffset>712470</wp:posOffset>
                </wp:positionH>
                <wp:positionV relativeFrom="page">
                  <wp:posOffset>305435</wp:posOffset>
                </wp:positionV>
                <wp:extent cx="6588760" cy="10189210"/>
                <wp:effectExtent l="0" t="0" r="21590" b="21590"/>
                <wp:wrapNone/>
                <wp:docPr id="672" name="Группа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7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3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18CF72" w14:textId="77777777" w:rsidR="00A554C4" w:rsidRDefault="00A554C4" w:rsidP="00955BC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F766B3" w14:textId="77777777" w:rsidR="00A554C4" w:rsidRDefault="00A554C4" w:rsidP="00955BC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C0F2EC" w14:textId="77777777" w:rsidR="00A554C4" w:rsidRDefault="00A554C4" w:rsidP="00955BC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8DA163" w14:textId="77777777" w:rsidR="00A554C4" w:rsidRDefault="00A554C4" w:rsidP="00955BC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7BF817" w14:textId="77777777" w:rsidR="00A554C4" w:rsidRDefault="00A554C4" w:rsidP="00955BC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C774A" w14:textId="77777777" w:rsidR="00A554C4" w:rsidRDefault="00A554C4" w:rsidP="00955BC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23BB52" w14:textId="2693685C" w:rsidR="00A554C4" w:rsidRPr="00FF0D65" w:rsidRDefault="00A554C4" w:rsidP="00955BCF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</w:pPr>
                              <w:r w:rsidRPr="00FF0D65"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  <w:t>КП 09.02.07.91к.</w:t>
                              </w:r>
                              <w:r w:rsidR="00FF0D65"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  <w:t>17</w:t>
                              </w:r>
                              <w:r w:rsidRPr="00FF0D65"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  <w:t>.25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A4046" id="Группа 672" o:spid="_x0000_s1150" style="position:absolute;left:0;text-align:left;margin-left:56.1pt;margin-top:24.05pt;width:518.8pt;height:802.3pt;z-index:2517637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" o:allowincell="f">
                <v:rect id="Rectangle 68" o:spid="_x0000_s115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" filled="f" strokeweight="2pt"/>
                <v:line id="Line 69" o:spid="_x0000_s115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z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CD5JzPwgAAANwAAAAPAAAA&#10;AAAAAAAAAAAAAAcCAABkcnMvZG93bnJldi54bWxQSwUGAAAAAAMAAwC3AAAA9gIAAAAA&#10;" strokeweight="2pt"/>
                <v:line id="Line 70" o:spid="_x0000_s115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Dl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TeB7JhwBufoAAAD//wMAUEsBAi0AFAAGAAgAAAAhANvh9svuAAAAhQEAABMAAAAAAAAAAAAAAAAA&#10;AAAAAFtDb250ZW50X1R5cGVzXS54bWxQSwECLQAUAAYACAAAACEAWvQsW78AAAAVAQAACwAAAAAA&#10;AAAAAAAAAAAfAQAAX3JlbHMvLnJlbHNQSwECLQAUAAYACAAAACEA7Kg5VMAAAADcAAAADwAAAAAA&#10;AAAAAAAAAAAHAgAAZHJzL2Rvd25yZXYueG1sUEsFBgAAAAADAAMAtwAAAPQCAAAAAA==&#10;" strokeweight="2pt"/>
                <v:line id="Line 71" o:spid="_x0000_s115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" strokeweight="2pt"/>
                <v:line id="Line 72" o:spid="_x0000_s115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4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eB7JhwBufoAAAD//wMAUEsBAi0AFAAGAAgAAAAhANvh9svuAAAAhQEAABMAAAAAAAAAAAAAAAAA&#10;AAAAAFtDb250ZW50X1R5cGVzXS54bWxQSwECLQAUAAYACAAAACEAWvQsW78AAAAVAQAACwAAAAAA&#10;AAAAAAAAAAAfAQAAX3JlbHMvLnJlbHNQSwECLQAUAAYACAAAACEAczYCuMAAAADcAAAADwAAAAAA&#10;AAAAAAAAAAAHAgAAZHJzL2Rvd25yZXYueG1sUEsFBgAAAAADAAMAtwAAAPQCAAAAAA==&#10;" strokeweight="2pt"/>
                <v:line id="Line 73" o:spid="_x0000_s115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b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GvD&#10;mXAE5OYLAAD//wMAUEsBAi0AFAAGAAgAAAAhANvh9svuAAAAhQEAABMAAAAAAAAAAAAAAAAAAAAA&#10;AFtDb250ZW50X1R5cGVzXS54bWxQSwECLQAUAAYACAAAACEAWvQsW78AAAAVAQAACwAAAAAAAAAA&#10;AAAAAAAfAQAAX3JlbHMvLnJlbHNQSwECLQAUAAYACAAAACEAAqmWyr0AAADcAAAADwAAAAAAAAAA&#10;AAAAAAAHAgAAZHJzL2Rvd25yZXYueG1sUEsFBgAAAAADAAMAtwAAAPECAAAAAA==&#10;" strokeweight="2pt"/>
                <v:line id="Line 74" o:spid="_x0000_s115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N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N5/wdyYcAbl7AAAA//8DAFBLAQItABQABgAIAAAAIQDb4fbL7gAAAIUBAAATAAAAAAAAAAAA&#10;AAAAAAAAAABbQ29udGVudF9UeXBlc10ueG1sUEsBAi0AFAAGAAgAAAAhAFr0LFu/AAAAFQEAAAsA&#10;AAAAAAAAAAAAAAAAHwEAAF9yZWxzLy5yZWxzUEsBAi0AFAAGAAgAAAAhAG3lM1HEAAAA3AAAAA8A&#10;AAAAAAAAAAAAAAAABwIAAGRycy9kb3ducmV2LnhtbFBLBQYAAAAAAwADALcAAAD4AgAAAAA=&#10;" strokeweight="2pt"/>
                <v:line id="Line 75" o:spid="_x0000_s115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r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XYX44&#10;E46ATL4AAAD//wMAUEsBAi0AFAAGAAgAAAAhANvh9svuAAAAhQEAABMAAAAAAAAAAAAAAAAAAAAA&#10;AFtDb250ZW50X1R5cGVzXS54bWxQSwECLQAUAAYACAAAACEAWvQsW78AAAAVAQAACwAAAAAAAAAA&#10;AAAAAAAfAQAAX3JlbHMvLnJlbHNQSwECLQAUAAYACAAAACEAyQrq670AAADcAAAADwAAAAAAAAAA&#10;AAAAAAAHAgAAZHJzL2Rvd25yZXYueG1sUEsFBgAAAAADAAMAtwAAAPECAAAAAA==&#10;" strokeweight="2pt"/>
                <v:line id="Line 76" o:spid="_x0000_s11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" strokeweight="1pt"/>
                <v:line id="Line 77" o:spid="_x0000_s11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/>
                <v:line id="Line 78" o:spid="_x0000_s116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" strokeweight="1pt"/>
                <v:rect id="Rectangle 79" o:spid="_x0000_s116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<v:textbox inset="1pt,1pt,1pt,1pt">
                    <w:txbxContent>
                      <w:p w14:paraId="3518CF72" w14:textId="77777777" w:rsidR="00A554C4" w:rsidRDefault="00A554C4" w:rsidP="00955BC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80" o:spid="_x0000_s116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  <v:textbox inset="1pt,1pt,1pt,1pt">
                    <w:txbxContent>
                      <w:p w14:paraId="58F766B3" w14:textId="77777777" w:rsidR="00A554C4" w:rsidRDefault="00A554C4" w:rsidP="00955BC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1" o:spid="_x0000_s116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  <v:textbox inset="1pt,1pt,1pt,1pt">
                    <w:txbxContent>
                      <w:p w14:paraId="75C0F2EC" w14:textId="77777777" w:rsidR="00A554C4" w:rsidRDefault="00A554C4" w:rsidP="00955BC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2" o:spid="_x0000_s116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<v:textbox inset="1pt,1pt,1pt,1pt">
                    <w:txbxContent>
                      <w:p w14:paraId="1D8DA163" w14:textId="77777777" w:rsidR="00A554C4" w:rsidRDefault="00A554C4" w:rsidP="00955BC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3" o:spid="_x0000_s116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<v:textbox inset="1pt,1pt,1pt,1pt">
                    <w:txbxContent>
                      <w:p w14:paraId="6F7BF817" w14:textId="77777777" w:rsidR="00A554C4" w:rsidRDefault="00A554C4" w:rsidP="00955BC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4" o:spid="_x0000_s116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<v:textbox inset="1pt,1pt,1pt,1pt">
                    <w:txbxContent>
                      <w:p w14:paraId="72CC774A" w14:textId="77777777" w:rsidR="00A554C4" w:rsidRDefault="00A554C4" w:rsidP="00955BC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6" o:spid="_x0000_s116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HEJ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" filled="f" stroked="f" strokeweight=".25pt">
                  <v:textbox inset="1pt,1pt,1pt,1pt">
                    <w:txbxContent>
                      <w:p w14:paraId="6323BB52" w14:textId="2693685C" w:rsidR="00A554C4" w:rsidRPr="00FF0D65" w:rsidRDefault="00A554C4" w:rsidP="00955BCF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22"/>
                          </w:rPr>
                        </w:pPr>
                        <w:r w:rsidRPr="00FF0D65">
                          <w:rPr>
                            <w:i/>
                            <w:iCs/>
                            <w:sz w:val="32"/>
                            <w:szCs w:val="22"/>
                          </w:rPr>
                          <w:t>КП 09.02.07.91к.</w:t>
                        </w:r>
                        <w:r w:rsidR="00FF0D65">
                          <w:rPr>
                            <w:i/>
                            <w:iCs/>
                            <w:sz w:val="32"/>
                            <w:szCs w:val="22"/>
                          </w:rPr>
                          <w:t>17</w:t>
                        </w:r>
                        <w:r w:rsidRPr="00FF0D65">
                          <w:rPr>
                            <w:i/>
                            <w:iCs/>
                            <w:sz w:val="32"/>
                            <w:szCs w:val="22"/>
                          </w:rPr>
                          <w:t>.25 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Start w:id="52" w:name="_Toc201394454"/>
      <w:r w:rsidR="000C0CCE" w:rsidRPr="000C0CCE">
        <w:t xml:space="preserve">1.6 </w:t>
      </w:r>
      <w:r w:rsidR="00572F2E" w:rsidRPr="000C0CCE">
        <w:t>Список используемых источников</w:t>
      </w:r>
      <w:bookmarkEnd w:id="49"/>
      <w:bookmarkEnd w:id="50"/>
      <w:bookmarkEnd w:id="51"/>
      <w:bookmarkEnd w:id="52"/>
    </w:p>
    <w:p w14:paraId="23033E01" w14:textId="77777777" w:rsidR="00572F2E" w:rsidRDefault="00572F2E" w:rsidP="00C75C08">
      <w:pPr>
        <w:pStyle w:val="af0"/>
        <w:spacing w:line="276" w:lineRule="auto"/>
        <w:ind w:left="284" w:right="284" w:firstLine="709"/>
        <w:contextualSpacing w:val="0"/>
        <w:jc w:val="left"/>
      </w:pPr>
    </w:p>
    <w:p w14:paraId="4E6E7651" w14:textId="77777777" w:rsidR="00572F2E" w:rsidRPr="00572F2E" w:rsidRDefault="00572F2E" w:rsidP="00C75C08">
      <w:pPr>
        <w:pStyle w:val="af0"/>
        <w:spacing w:line="276" w:lineRule="auto"/>
        <w:ind w:left="284" w:right="284" w:firstLine="709"/>
        <w:contextualSpacing w:val="0"/>
        <w:jc w:val="left"/>
      </w:pPr>
      <w:r w:rsidRPr="00572F2E">
        <w:t>1</w:t>
      </w:r>
      <w:r w:rsidRPr="00572F2E">
        <w:tab/>
        <w:t xml:space="preserve">Зализняк В.Е. Введение в математическое моделирование: учебное пособие для среднего профессионального образования / В. Е. Зализняк, О. А. Золотов. — Москва: Издательство </w:t>
      </w:r>
      <w:proofErr w:type="spellStart"/>
      <w:r w:rsidRPr="00572F2E">
        <w:t>Юрайт</w:t>
      </w:r>
      <w:proofErr w:type="spellEnd"/>
      <w:r w:rsidRPr="00572F2E">
        <w:t>, 2023. — 133 с.</w:t>
      </w:r>
    </w:p>
    <w:p w14:paraId="7EBDE5FA" w14:textId="77777777" w:rsidR="00572F2E" w:rsidRPr="00572F2E" w:rsidRDefault="00572F2E" w:rsidP="00C75C08">
      <w:pPr>
        <w:pStyle w:val="af0"/>
        <w:spacing w:line="276" w:lineRule="auto"/>
        <w:ind w:left="284" w:right="284" w:firstLine="709"/>
        <w:contextualSpacing w:val="0"/>
        <w:jc w:val="left"/>
      </w:pPr>
      <w:r w:rsidRPr="00572F2E">
        <w:t>2</w:t>
      </w:r>
      <w:r w:rsidRPr="00572F2E">
        <w:tab/>
        <w:t>Акулич Л.И. Математическое программирование в примерах и задачах. – СПб.: Лань, 2022. – 248 с.</w:t>
      </w:r>
    </w:p>
    <w:p w14:paraId="562C9EE1" w14:textId="77777777" w:rsidR="00572F2E" w:rsidRPr="00572F2E" w:rsidRDefault="00572F2E" w:rsidP="00C75C08">
      <w:pPr>
        <w:pStyle w:val="af0"/>
        <w:spacing w:line="276" w:lineRule="auto"/>
        <w:ind w:left="284" w:right="284" w:firstLine="709"/>
        <w:contextualSpacing w:val="0"/>
        <w:jc w:val="left"/>
      </w:pPr>
      <w:r w:rsidRPr="00572F2E">
        <w:t>3</w:t>
      </w:r>
      <w:r w:rsidRPr="00572F2E">
        <w:tab/>
        <w:t xml:space="preserve"> </w:t>
      </w:r>
      <w:proofErr w:type="spellStart"/>
      <w:r w:rsidRPr="00572F2E">
        <w:t>Котлинский</w:t>
      </w:r>
      <w:proofErr w:type="spellEnd"/>
      <w:r w:rsidRPr="00572F2E">
        <w:t xml:space="preserve"> С. В. Разработка моделей предметной области автоматизации – СПб.: Лань, 2021. – 412 с.</w:t>
      </w:r>
    </w:p>
    <w:p w14:paraId="08D80FB5" w14:textId="77777777" w:rsidR="00572F2E" w:rsidRDefault="00572F2E" w:rsidP="00C75C08">
      <w:pPr>
        <w:pStyle w:val="af0"/>
        <w:spacing w:line="276" w:lineRule="auto"/>
        <w:ind w:left="284" w:right="284" w:firstLine="709"/>
        <w:contextualSpacing w:val="0"/>
        <w:jc w:val="left"/>
      </w:pPr>
      <w:r w:rsidRPr="00572F2E">
        <w:t>4</w:t>
      </w:r>
      <w:r w:rsidRPr="00572F2E">
        <w:tab/>
        <w:t>Ганичева А.В. Математическое программирование. – СПб.: Лань, 2021. – 88 с.</w:t>
      </w:r>
    </w:p>
    <w:p w14:paraId="63DF50CB" w14:textId="77777777" w:rsidR="00572F2E" w:rsidRDefault="000479B9" w:rsidP="00824933">
      <w:pPr>
        <w:jc w:val="left"/>
      </w:pPr>
      <w:r w:rsidRPr="000479B9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0" allowOverlap="1" wp14:anchorId="1500C15A" wp14:editId="24C87B48">
                <wp:simplePos x="0" y="0"/>
                <wp:positionH relativeFrom="leftMargin">
                  <wp:posOffset>247650</wp:posOffset>
                </wp:positionH>
                <wp:positionV relativeFrom="page">
                  <wp:posOffset>5276215</wp:posOffset>
                </wp:positionV>
                <wp:extent cx="467995" cy="5219700"/>
                <wp:effectExtent l="0" t="0" r="27305" b="19050"/>
                <wp:wrapNone/>
                <wp:docPr id="767" name="Группа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5219700"/>
                          <a:chOff x="397" y="8222"/>
                          <a:chExt cx="737" cy="8220"/>
                        </a:xfrm>
                      </wpg:grpSpPr>
                      <wps:wsp>
                        <wps:cNvPr id="76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0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40ECCA9B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64645B4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57256955" w14:textId="77777777" w:rsidR="00A554C4" w:rsidRDefault="00A554C4" w:rsidP="000479B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438EA7AB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25C9A369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Инв. №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дубл.</w:t>
                                    </w:r>
                                  </w:p>
                                </w:tc>
                              </w:tr>
                            </w:tbl>
                            <w:p w14:paraId="52C3319F" w14:textId="77777777" w:rsidR="00A554C4" w:rsidRDefault="00A554C4" w:rsidP="000479B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150016AD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15C178C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Взам. инв. №</w:t>
                                    </w:r>
                                  </w:p>
                                </w:tc>
                              </w:tr>
                            </w:tbl>
                            <w:p w14:paraId="3F72A2E5" w14:textId="77777777" w:rsidR="00A554C4" w:rsidRDefault="00A554C4" w:rsidP="000479B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7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4AB34797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B6A5E5F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5ACE46F8" w14:textId="77777777" w:rsidR="00A554C4" w:rsidRDefault="00A554C4" w:rsidP="000479B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446EFB8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7B8B7C6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70B4204A" w14:textId="77777777" w:rsidR="00A554C4" w:rsidRDefault="00A554C4" w:rsidP="000479B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4B6B2E92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C733954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9E675D2" w14:textId="77777777" w:rsidR="00A554C4" w:rsidRDefault="00A554C4" w:rsidP="000479B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5EFCE560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281F9752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6F883BF" w14:textId="77777777" w:rsidR="00A554C4" w:rsidRDefault="00A554C4" w:rsidP="000479B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554C4" w14:paraId="7A3773C9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B496869" w14:textId="77777777" w:rsidR="00A554C4" w:rsidRDefault="00A554C4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61D8BC" w14:textId="77777777" w:rsidR="00A554C4" w:rsidRDefault="00A554C4" w:rsidP="000479B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0C15A" id="Группа 767" o:spid="_x0000_s1169" style="position:absolute;margin-left:19.5pt;margin-top:415.45pt;width:36.85pt;height:411pt;z-index:251804672;mso-position-horizontal-relative:left-margin-area;mso-position-vertical-relative:page" coordorigin="397,8222" coordsize="737,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" o:allowincell="f">
                <v:rect id="Rectangle 93" o:spid="_x0000_s1170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" filled="f" strokeweight="2pt"/>
                <v:line id="Line 94" o:spid="_x0000_s1171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o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1p/wdyYcAbl7AAAA//8DAFBLAQItABQABgAIAAAAIQDb4fbL7gAAAIUBAAATAAAAAAAAAAAA&#10;AAAAAAAAAABbQ29udGVudF9UeXBlc10ueG1sUEsBAi0AFAAGAAgAAAAhAFr0LFu/AAAAFQEAAAsA&#10;AAAAAAAAAAAAAAAAHwEAAF9yZWxzLy5yZWxzUEsBAi0AFAAGAAgAAAAhAJ7dqhHEAAAA3AAAAA8A&#10;AAAAAAAAAAAAAAAABwIAAGRycy9kb3ducmV2LnhtbFBLBQYAAAAAAwADALcAAAD4AgAAAAA=&#10;" strokeweight="2pt"/>
                <v:line id="Line 95" o:spid="_x0000_s1172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VR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PPD&#10;mXAE5OYLAAD//wMAUEsBAi0AFAAGAAgAAAAhANvh9svuAAAAhQEAABMAAAAAAAAAAAAAAAAAAAAA&#10;AFtDb250ZW50X1R5cGVzXS54bWxQSwECLQAUAAYACAAAACEAWvQsW78AAAAVAQAACwAAAAAAAAAA&#10;AAAAAAAfAQAAX3JlbHMvLnJlbHNQSwECLQAUAAYACAAAACEAij6VUb0AAADcAAAADwAAAAAAAAAA&#10;AAAAAAAHAgAAZHJzL2Rvd25yZXYueG1sUEsFBgAAAAADAAMAtwAAAPECAAAAAA==&#10;" strokeweight="2pt"/>
                <v:line id="Line 96" o:spid="_x0000_s1173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jD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B7JhwBufoAAAD//wMAUEsBAi0AFAAGAAgAAAAhANvh9svuAAAAhQEAABMAAAAAAAAAAAAAAAAA&#10;AAAAAFtDb250ZW50X1R5cGVzXS54bWxQSwECLQAUAAYACAAAACEAWvQsW78AAAAVAQAACwAAAAAA&#10;AAAAAAAAAAAfAQAAX3JlbHMvLnJlbHNQSwECLQAUAAYACAAAACEA5XIwysAAAADcAAAADwAAAAAA&#10;AAAAAAAAAAAHAgAAZHJzL2Rvd25yZXYueG1sUEsFBgAAAAADAAMAtwAAAPQCAAAAAA==&#10;" strokeweight="2pt"/>
                <v:line id="Line 97" o:spid="_x0000_s1174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69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F7JhwBufoAAAD//wMAUEsBAi0AFAAGAAgAAAAhANvh9svuAAAAhQEAABMAAAAAAAAAAAAAAAAA&#10;AAAAAFtDb250ZW50X1R5cGVzXS54bWxQSwECLQAUAAYACAAAACEAWvQsW78AAAAVAQAACwAAAAAA&#10;AAAAAAAAAAAfAQAAX3JlbHMvLnJlbHNQSwECLQAUAAYACAAAACEAFaCuvcAAAADcAAAADwAAAAAA&#10;AAAAAAAAAAAHAgAAZHJzL2Rvd25yZXYueG1sUEsFBgAAAAADAAMAtwAAAPQCAAAAAA==&#10;" strokeweight="2pt"/>
                <v:line id="Line 98" o:spid="_x0000_s1175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Asm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vF/A6E46A3P8DAAD//wMAUEsBAi0AFAAGAAgAAAAhANvh9svuAAAAhQEAABMAAAAAAAAAAAAA&#10;AAAAAAAAAFtDb250ZW50X1R5cGVzXS54bWxQSwECLQAUAAYACAAAACEAWvQsW78AAAAVAQAACwAA&#10;AAAAAAAAAAAAAAAfAQAAX3JlbHMvLnJlbHNQSwECLQAUAAYACAAAACEAeuwLJsMAAADcAAAADwAA&#10;AAAAAAAAAAAAAAAHAgAAZHJzL2Rvd25yZXYueG1sUEsFBgAAAAADAAMAtwAAAPcCAAAAAA==&#10;" strokeweight="2pt"/>
                <v:shape id="Text Box 99" o:spid="_x0000_s1176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40ECCA9B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64645B4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57256955" w14:textId="77777777" w:rsidR="00A554C4" w:rsidRDefault="00A554C4" w:rsidP="000479B9"/>
                    </w:txbxContent>
                  </v:textbox>
                </v:shape>
                <v:shape id="Text Box 100" o:spid="_x0000_s1177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438EA7AB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25C9A369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Инв. № </w:t>
                              </w:r>
                              <w:r>
                                <w:rPr>
                                  <w:sz w:val="18"/>
                                </w:rPr>
                                <w:t>дубл.</w:t>
                              </w:r>
                            </w:p>
                          </w:tc>
                        </w:tr>
                      </w:tbl>
                      <w:p w14:paraId="52C3319F" w14:textId="77777777" w:rsidR="00A554C4" w:rsidRDefault="00A554C4" w:rsidP="000479B9"/>
                    </w:txbxContent>
                  </v:textbox>
                </v:shape>
                <v:shape id="Text Box 101" o:spid="_x0000_s1178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150016AD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15C178C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Взам. инв. №</w:t>
                              </w:r>
                            </w:p>
                          </w:tc>
                        </w:tr>
                      </w:tbl>
                      <w:p w14:paraId="3F72A2E5" w14:textId="77777777" w:rsidR="00A554C4" w:rsidRDefault="00A554C4" w:rsidP="000479B9"/>
                    </w:txbxContent>
                  </v:textbox>
                </v:shape>
                <v:shape id="Text Box 102" o:spid="_x0000_s1179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4AB34797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B6A5E5F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5ACE46F8" w14:textId="77777777" w:rsidR="00A554C4" w:rsidRDefault="00A554C4" w:rsidP="000479B9"/>
                    </w:txbxContent>
                  </v:textbox>
                </v:shape>
                <v:shape id="Text Box 103" o:spid="_x0000_s1180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446EFB8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7B8B7C6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70B4204A" w14:textId="77777777" w:rsidR="00A554C4" w:rsidRDefault="00A554C4" w:rsidP="000479B9"/>
                    </w:txbxContent>
                  </v:textbox>
                </v:shape>
                <v:shape id="Text Box 106" o:spid="_x0000_s1181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4B6B2E92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C733954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9E675D2" w14:textId="77777777" w:rsidR="00A554C4" w:rsidRDefault="00A554C4" w:rsidP="000479B9"/>
                    </w:txbxContent>
                  </v:textbox>
                </v:shape>
                <v:shape id="Text Box 107" o:spid="_x0000_s1182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pBN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ayzOD+eiUdA7u4AAAD//wMAUEsBAi0AFAAGAAgAAAAhANvh9svuAAAAhQEAABMAAAAAAAAAAAAA&#10;AAAAAAAAAFtDb250ZW50X1R5cGVzXS54bWxQSwECLQAUAAYACAAAACEAWvQsW78AAAAVAQAACwAA&#10;AAAAAAAAAAAAAAAfAQAAX3JlbHMvLnJlbHNQSwECLQAUAAYACAAAACEAukaQT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5EFCE560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281F9752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6F883BF" w14:textId="77777777" w:rsidR="00A554C4" w:rsidRDefault="00A554C4" w:rsidP="000479B9"/>
                    </w:txbxContent>
                  </v:textbox>
                </v:shape>
                <v:shape id="Text Box 108" o:spid="_x0000_s1183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XW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vliCr9n4hGQ+Q8AAAD//wMAUEsBAi0AFAAGAAgAAAAhANvh9svuAAAAhQEAABMAAAAAAAAA&#10;AAAAAAAAAAAAAFtDb250ZW50X1R5cGVzXS54bWxQSwECLQAUAAYACAAAACEAWvQsW78AAAAVAQAA&#10;CwAAAAAAAAAAAAAAAAAfAQAAX3JlbHMvLnJlbHNQSwECLQAUAAYACAAAACEA1Qo11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554C4" w14:paraId="7A3773C9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B496869" w14:textId="77777777" w:rsidR="00A554C4" w:rsidRDefault="00A554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C61D8BC" w14:textId="77777777" w:rsidR="00A554C4" w:rsidRDefault="00A554C4" w:rsidP="000479B9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br w:type="page"/>
      </w:r>
    </w:p>
    <w:bookmarkStart w:id="53" w:name="_Toc201518705"/>
    <w:p w14:paraId="092B64E0" w14:textId="6ECBFD0C" w:rsidR="00572F2E" w:rsidRPr="0031025E" w:rsidRDefault="0031025E" w:rsidP="00E241E7">
      <w:pPr>
        <w:pStyle w:val="11"/>
        <w:ind w:left="-284"/>
      </w:pPr>
      <w:r w:rsidRPr="00142AD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34368" behindDoc="0" locked="0" layoutInCell="0" allowOverlap="1" wp14:anchorId="4BB3D153" wp14:editId="6AF8B350">
                <wp:simplePos x="0" y="0"/>
                <wp:positionH relativeFrom="page">
                  <wp:posOffset>706120</wp:posOffset>
                </wp:positionH>
                <wp:positionV relativeFrom="page">
                  <wp:posOffset>234315</wp:posOffset>
                </wp:positionV>
                <wp:extent cx="6588760" cy="10189210"/>
                <wp:effectExtent l="0" t="0" r="21590" b="21590"/>
                <wp:wrapNone/>
                <wp:docPr id="1780417768" name="Группа 1780417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5043257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00536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179000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4261715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737325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029875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76791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32637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807519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11193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33175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46871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4C6862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653574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5D85B9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46904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6252E1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86188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E27C55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684131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CC81E0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496818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003FF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39993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8D57AD" w14:textId="0B56F092" w:rsidR="0031025E" w:rsidRPr="00FF0D65" w:rsidRDefault="0031025E" w:rsidP="0031025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</w:pPr>
                              <w:r w:rsidRPr="00FF0D65"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  <w:t>КП 09.02.07.91к.</w:t>
                              </w:r>
                              <w:r w:rsidR="00FF0D65" w:rsidRPr="00FF0D65"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  <w:t>17</w:t>
                              </w:r>
                              <w:r w:rsidRPr="00FF0D65"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  <w:t>.25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3D153" id="Группа 1780417768" o:spid="_x0000_s1184" style="position:absolute;left:0;text-align:left;margin-left:55.6pt;margin-top:18.45pt;width:518.8pt;height:802.3pt;z-index:2518343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" o:allowincell="f">
                <v:rect id="Rectangle 68" o:spid="_x0000_s118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" filled="f" strokeweight="2pt"/>
                <v:line id="Line 69" o:spid="_x0000_s118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" strokeweight="2pt"/>
                <v:line id="Line 70" o:spid="_x0000_s118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" strokeweight="2pt"/>
                <v:line id="Line 71" o:spid="_x0000_s118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" strokeweight="2pt"/>
                <v:line id="Line 72" o:spid="_x0000_s118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" strokeweight="2pt"/>
                <v:line id="Line 73" o:spid="_x0000_s119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" strokeweight="2pt"/>
                <v:line id="Line 74" o:spid="_x0000_s119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" strokeweight="2pt"/>
                <v:line id="Line 75" o:spid="_x0000_s119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" strokeweight="2pt"/>
                <v:line id="Line 76" o:spid="_x0000_s119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" strokeweight="1pt"/>
                <v:line id="Line 77" o:spid="_x0000_s119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" strokeweight="2pt"/>
                <v:line id="Line 78" o:spid="_x0000_s119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" strokeweight="1pt"/>
                <v:rect id="Rectangle 79" o:spid="_x0000_s119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" filled="f" stroked="f" strokeweight=".25pt">
                  <v:textbox inset="1pt,1pt,1pt,1pt">
                    <w:txbxContent>
                      <w:p w14:paraId="134C6862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80" o:spid="_x0000_s119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" filled="f" stroked="f" strokeweight=".25pt">
                  <v:textbox inset="1pt,1pt,1pt,1pt">
                    <w:txbxContent>
                      <w:p w14:paraId="2D5D85B9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1" o:spid="_x0000_s119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" filled="f" stroked="f" strokeweight=".25pt">
                  <v:textbox inset="1pt,1pt,1pt,1pt">
                    <w:txbxContent>
                      <w:p w14:paraId="606252E1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2" o:spid="_x0000_s119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" filled="f" stroked="f" strokeweight=".25pt">
                  <v:textbox inset="1pt,1pt,1pt,1pt">
                    <w:txbxContent>
                      <w:p w14:paraId="57E27C55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3" o:spid="_x0000_s120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" filled="f" stroked="f" strokeweight=".25pt">
                  <v:textbox inset="1pt,1pt,1pt,1pt">
                    <w:txbxContent>
                      <w:p w14:paraId="79CC81E0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4" o:spid="_x0000_s120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" filled="f" stroked="f" strokeweight=".25pt">
                  <v:textbox inset="1pt,1pt,1pt,1pt">
                    <w:txbxContent>
                      <w:p w14:paraId="3F2003FF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6" o:spid="_x0000_s120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" filled="f" stroked="f" strokeweight=".25pt">
                  <v:textbox inset="1pt,1pt,1pt,1pt">
                    <w:txbxContent>
                      <w:p w14:paraId="018D57AD" w14:textId="0B56F092" w:rsidR="0031025E" w:rsidRPr="00FF0D65" w:rsidRDefault="0031025E" w:rsidP="0031025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22"/>
                          </w:rPr>
                        </w:pPr>
                        <w:r w:rsidRPr="00FF0D65">
                          <w:rPr>
                            <w:i/>
                            <w:iCs/>
                            <w:sz w:val="32"/>
                            <w:szCs w:val="22"/>
                          </w:rPr>
                          <w:t>КП 09.02.07.91к.</w:t>
                        </w:r>
                        <w:r w:rsidR="00FF0D65" w:rsidRPr="00FF0D65">
                          <w:rPr>
                            <w:i/>
                            <w:iCs/>
                            <w:sz w:val="32"/>
                            <w:szCs w:val="22"/>
                          </w:rPr>
                          <w:t>17</w:t>
                        </w:r>
                        <w:r w:rsidRPr="00FF0D65">
                          <w:rPr>
                            <w:i/>
                            <w:iCs/>
                            <w:sz w:val="32"/>
                            <w:szCs w:val="22"/>
                          </w:rPr>
                          <w:t>.25 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72F2E" w:rsidRPr="0031025E">
        <w:t xml:space="preserve">2. </w:t>
      </w:r>
      <w:r w:rsidR="00572F2E" w:rsidRPr="00824933">
        <w:rPr>
          <w:rStyle w:val="12"/>
        </w:rPr>
        <w:t>ПРИЛОЖЕНИЕ</w:t>
      </w:r>
      <w:bookmarkEnd w:id="53"/>
    </w:p>
    <w:p w14:paraId="60C992C8" w14:textId="77777777" w:rsidR="00955BCF" w:rsidRPr="0031025E" w:rsidRDefault="00955BCF" w:rsidP="00572F2E">
      <w:pPr>
        <w:pStyle w:val="af0"/>
        <w:ind w:left="-284" w:right="-143" w:firstLine="710"/>
        <w:jc w:val="left"/>
      </w:pPr>
    </w:p>
    <w:p w14:paraId="3010DF58" w14:textId="1B8CDBFE" w:rsidR="00572F2E" w:rsidRDefault="00B149A5" w:rsidP="00E241E7">
      <w:pPr>
        <w:pStyle w:val="2"/>
        <w:numPr>
          <w:ilvl w:val="0"/>
          <w:numId w:val="0"/>
        </w:numPr>
        <w:ind w:left="426"/>
        <w:rPr>
          <w:rStyle w:val="22"/>
        </w:rPr>
      </w:pPr>
      <w:bookmarkStart w:id="54" w:name="_Toc201518706"/>
      <w:r w:rsidRPr="0031025E">
        <w:t>2.1</w:t>
      </w:r>
      <w:r w:rsidR="00572F2E" w:rsidRPr="0031025E">
        <w:t xml:space="preserve"> </w:t>
      </w:r>
      <w:r w:rsidR="00572F2E" w:rsidRPr="00824933">
        <w:rPr>
          <w:rStyle w:val="22"/>
        </w:rPr>
        <w:t>Приложение</w:t>
      </w:r>
      <w:r w:rsidR="00572F2E" w:rsidRPr="0031025E">
        <w:rPr>
          <w:rStyle w:val="22"/>
        </w:rPr>
        <w:t xml:space="preserve"> </w:t>
      </w:r>
      <w:r w:rsidR="00572F2E" w:rsidRPr="00824933">
        <w:rPr>
          <w:rStyle w:val="22"/>
        </w:rPr>
        <w:t>А</w:t>
      </w:r>
      <w:r w:rsidR="00572F2E" w:rsidRPr="0031025E">
        <w:rPr>
          <w:rStyle w:val="22"/>
        </w:rPr>
        <w:t>.</w:t>
      </w:r>
      <w:r w:rsidR="00955BCF" w:rsidRPr="0031025E">
        <w:rPr>
          <w:rStyle w:val="22"/>
        </w:rPr>
        <w:t xml:space="preserve"> </w:t>
      </w:r>
      <w:r w:rsidR="00955BCF" w:rsidRPr="00824933">
        <w:rPr>
          <w:rStyle w:val="22"/>
        </w:rPr>
        <w:t>Текст</w:t>
      </w:r>
      <w:r w:rsidR="00955BCF" w:rsidRPr="0031025E">
        <w:rPr>
          <w:rStyle w:val="22"/>
        </w:rPr>
        <w:t xml:space="preserve"> </w:t>
      </w:r>
      <w:r w:rsidR="00955BCF" w:rsidRPr="00824933">
        <w:rPr>
          <w:rStyle w:val="22"/>
        </w:rPr>
        <w:t>программы</w:t>
      </w:r>
      <w:bookmarkEnd w:id="54"/>
    </w:p>
    <w:p w14:paraId="267127E3" w14:textId="77777777" w:rsidR="00D957A9" w:rsidRDefault="00D957A9" w:rsidP="00E241E7">
      <w:pPr>
        <w:pStyle w:val="2"/>
        <w:numPr>
          <w:ilvl w:val="0"/>
          <w:numId w:val="0"/>
        </w:numPr>
        <w:ind w:left="426"/>
        <w:rPr>
          <w:rStyle w:val="22"/>
        </w:rPr>
      </w:pPr>
    </w:p>
    <w:p w14:paraId="2852830A" w14:textId="77777777" w:rsidR="00D957A9" w:rsidRPr="00ED3CC1" w:rsidRDefault="00D957A9" w:rsidP="00D957A9">
      <w:pPr>
        <w:pStyle w:val="2"/>
        <w:numPr>
          <w:ilvl w:val="0"/>
          <w:numId w:val="0"/>
        </w:numPr>
        <w:ind w:firstLine="426"/>
      </w:pPr>
      <w:r w:rsidRPr="00D957A9">
        <w:rPr>
          <w:lang w:val="en-US"/>
        </w:rPr>
        <w:t>private</w:t>
      </w:r>
      <w:r w:rsidRPr="00ED3CC1">
        <w:t xml:space="preserve"> </w:t>
      </w:r>
      <w:r w:rsidRPr="00D957A9">
        <w:rPr>
          <w:lang w:val="en-US"/>
        </w:rPr>
        <w:t>void</w:t>
      </w:r>
      <w:r w:rsidRPr="00ED3CC1">
        <w:t xml:space="preserve"> </w:t>
      </w:r>
      <w:proofErr w:type="spellStart"/>
      <w:proofErr w:type="gramStart"/>
      <w:r w:rsidRPr="00D957A9">
        <w:rPr>
          <w:lang w:val="en-US"/>
        </w:rPr>
        <w:t>initMatrix</w:t>
      </w:r>
      <w:proofErr w:type="spellEnd"/>
      <w:r w:rsidRPr="00ED3CC1">
        <w:t>(</w:t>
      </w:r>
      <w:proofErr w:type="gramEnd"/>
      <w:r w:rsidRPr="00ED3CC1">
        <w:t>)</w:t>
      </w:r>
    </w:p>
    <w:p w14:paraId="0079CEAF" w14:textId="77777777" w:rsidR="00D957A9" w:rsidRPr="00ED3CC1" w:rsidRDefault="00D957A9" w:rsidP="00D957A9">
      <w:pPr>
        <w:pStyle w:val="2"/>
        <w:numPr>
          <w:ilvl w:val="0"/>
          <w:numId w:val="0"/>
        </w:numPr>
        <w:ind w:firstLine="426"/>
      </w:pPr>
      <w:r w:rsidRPr="00ED3CC1">
        <w:t>{</w:t>
      </w:r>
    </w:p>
    <w:p w14:paraId="5BFABDF4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ED3CC1">
        <w:t xml:space="preserve">    </w:t>
      </w:r>
      <w:proofErr w:type="spellStart"/>
      <w:r w:rsidRPr="00D957A9">
        <w:rPr>
          <w:lang w:val="en-US"/>
        </w:rPr>
        <w:t>matrixView.RowCount</w:t>
      </w:r>
      <w:proofErr w:type="spellEnd"/>
      <w:r w:rsidRPr="00D957A9">
        <w:rPr>
          <w:lang w:val="en-US"/>
        </w:rPr>
        <w:t xml:space="preserve"> = size2;</w:t>
      </w:r>
    </w:p>
    <w:p w14:paraId="3D562431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D957A9">
        <w:rPr>
          <w:lang w:val="en-US"/>
        </w:rPr>
        <w:t xml:space="preserve">    </w:t>
      </w:r>
      <w:proofErr w:type="spellStart"/>
      <w:r w:rsidRPr="00D957A9">
        <w:rPr>
          <w:lang w:val="en-US"/>
        </w:rPr>
        <w:t>matrixView.ColumnCount</w:t>
      </w:r>
      <w:proofErr w:type="spellEnd"/>
      <w:r w:rsidRPr="00D957A9">
        <w:rPr>
          <w:lang w:val="en-US"/>
        </w:rPr>
        <w:t xml:space="preserve"> = size1;</w:t>
      </w:r>
    </w:p>
    <w:p w14:paraId="2CB735FB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D957A9">
        <w:rPr>
          <w:lang w:val="en-US"/>
        </w:rPr>
        <w:t xml:space="preserve">    for (int </w:t>
      </w:r>
      <w:proofErr w:type="spellStart"/>
      <w:r w:rsidRPr="00D957A9">
        <w:rPr>
          <w:lang w:val="en-US"/>
        </w:rPr>
        <w:t>i</w:t>
      </w:r>
      <w:proofErr w:type="spellEnd"/>
      <w:r w:rsidRPr="00D957A9">
        <w:rPr>
          <w:lang w:val="en-US"/>
        </w:rPr>
        <w:t xml:space="preserve"> = 0; </w:t>
      </w:r>
      <w:proofErr w:type="spellStart"/>
      <w:r w:rsidRPr="00D957A9">
        <w:rPr>
          <w:lang w:val="en-US"/>
        </w:rPr>
        <w:t>i</w:t>
      </w:r>
      <w:proofErr w:type="spellEnd"/>
      <w:r w:rsidRPr="00D957A9">
        <w:rPr>
          <w:lang w:val="en-US"/>
        </w:rPr>
        <w:t xml:space="preserve"> &lt; </w:t>
      </w:r>
      <w:proofErr w:type="spellStart"/>
      <w:r w:rsidRPr="00D957A9">
        <w:rPr>
          <w:lang w:val="en-US"/>
        </w:rPr>
        <w:t>matrixView.ColumnCount</w:t>
      </w:r>
      <w:proofErr w:type="spellEnd"/>
      <w:r w:rsidRPr="00D957A9">
        <w:rPr>
          <w:lang w:val="en-US"/>
        </w:rPr>
        <w:t xml:space="preserve">; </w:t>
      </w:r>
      <w:proofErr w:type="spellStart"/>
      <w:r w:rsidRPr="00D957A9">
        <w:rPr>
          <w:lang w:val="en-US"/>
        </w:rPr>
        <w:t>i</w:t>
      </w:r>
      <w:proofErr w:type="spellEnd"/>
      <w:r w:rsidRPr="00D957A9">
        <w:rPr>
          <w:lang w:val="en-US"/>
        </w:rPr>
        <w:t>++)</w:t>
      </w:r>
    </w:p>
    <w:p w14:paraId="0B9EB148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</w:pPr>
      <w:r w:rsidRPr="00D957A9">
        <w:rPr>
          <w:lang w:val="en-US"/>
        </w:rPr>
        <w:t xml:space="preserve">    </w:t>
      </w:r>
      <w:r w:rsidRPr="00D957A9">
        <w:t>{</w:t>
      </w:r>
    </w:p>
    <w:p w14:paraId="6203DB7D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</w:pPr>
      <w:r w:rsidRPr="00D957A9">
        <w:t xml:space="preserve">        </w:t>
      </w:r>
      <w:proofErr w:type="spellStart"/>
      <w:r w:rsidRPr="00D957A9">
        <w:t>if</w:t>
      </w:r>
      <w:proofErr w:type="spellEnd"/>
      <w:r w:rsidRPr="00D957A9">
        <w:t xml:space="preserve"> (i == </w:t>
      </w:r>
      <w:proofErr w:type="spellStart"/>
      <w:r w:rsidRPr="00D957A9">
        <w:t>matrixView.ColumnCount</w:t>
      </w:r>
      <w:proofErr w:type="spellEnd"/>
      <w:r w:rsidRPr="00D957A9">
        <w:t xml:space="preserve"> - 1)</w:t>
      </w:r>
    </w:p>
    <w:p w14:paraId="49083D6D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</w:pPr>
      <w:r w:rsidRPr="00D957A9">
        <w:t xml:space="preserve">        {</w:t>
      </w:r>
    </w:p>
    <w:p w14:paraId="5C295178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D957A9">
        <w:rPr>
          <w:lang w:val="en-US"/>
        </w:rPr>
        <w:t xml:space="preserve">            </w:t>
      </w:r>
      <w:proofErr w:type="spellStart"/>
      <w:r w:rsidRPr="00D957A9">
        <w:rPr>
          <w:lang w:val="en-US"/>
        </w:rPr>
        <w:t>matrixView.Columns</w:t>
      </w:r>
      <w:proofErr w:type="spellEnd"/>
      <w:r w:rsidRPr="00D957A9">
        <w:rPr>
          <w:lang w:val="en-US"/>
        </w:rPr>
        <w:t>[</w:t>
      </w:r>
      <w:proofErr w:type="spellStart"/>
      <w:r w:rsidRPr="00D957A9">
        <w:rPr>
          <w:lang w:val="en-US"/>
        </w:rPr>
        <w:t>i</w:t>
      </w:r>
      <w:proofErr w:type="spellEnd"/>
      <w:proofErr w:type="gramStart"/>
      <w:r w:rsidRPr="00D957A9">
        <w:rPr>
          <w:lang w:val="en-US"/>
        </w:rPr>
        <w:t>].</w:t>
      </w:r>
      <w:proofErr w:type="spellStart"/>
      <w:r w:rsidRPr="00D957A9">
        <w:rPr>
          <w:lang w:val="en-US"/>
        </w:rPr>
        <w:t>HeaderText</w:t>
      </w:r>
      <w:proofErr w:type="spellEnd"/>
      <w:proofErr w:type="gramEnd"/>
      <w:r w:rsidRPr="00D957A9">
        <w:rPr>
          <w:lang w:val="en-US"/>
        </w:rPr>
        <w:t xml:space="preserve"> = "Ui";</w:t>
      </w:r>
    </w:p>
    <w:p w14:paraId="38273E63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</w:pPr>
      <w:r w:rsidRPr="00D957A9">
        <w:rPr>
          <w:lang w:val="en-US"/>
        </w:rPr>
        <w:t xml:space="preserve">        </w:t>
      </w:r>
      <w:r w:rsidRPr="00D957A9">
        <w:t>}</w:t>
      </w:r>
    </w:p>
    <w:p w14:paraId="549134FB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</w:pPr>
      <w:r w:rsidRPr="00D957A9">
        <w:t xml:space="preserve">        </w:t>
      </w:r>
      <w:proofErr w:type="spellStart"/>
      <w:r w:rsidRPr="00D957A9">
        <w:t>else</w:t>
      </w:r>
      <w:proofErr w:type="spellEnd"/>
    </w:p>
    <w:p w14:paraId="61AA52EE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</w:pPr>
      <w:r w:rsidRPr="00D957A9">
        <w:t xml:space="preserve">        {</w:t>
      </w:r>
    </w:p>
    <w:p w14:paraId="5E3C54D1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D957A9">
        <w:rPr>
          <w:lang w:val="en-US"/>
        </w:rPr>
        <w:t xml:space="preserve">            </w:t>
      </w:r>
      <w:proofErr w:type="spellStart"/>
      <w:r w:rsidRPr="00D957A9">
        <w:rPr>
          <w:lang w:val="en-US"/>
        </w:rPr>
        <w:t>matrixView.Columns</w:t>
      </w:r>
      <w:proofErr w:type="spellEnd"/>
      <w:r w:rsidRPr="00D957A9">
        <w:rPr>
          <w:lang w:val="en-US"/>
        </w:rPr>
        <w:t>[</w:t>
      </w:r>
      <w:proofErr w:type="spellStart"/>
      <w:r w:rsidRPr="00D957A9">
        <w:rPr>
          <w:lang w:val="en-US"/>
        </w:rPr>
        <w:t>i</w:t>
      </w:r>
      <w:proofErr w:type="spellEnd"/>
      <w:proofErr w:type="gramStart"/>
      <w:r w:rsidRPr="00D957A9">
        <w:rPr>
          <w:lang w:val="en-US"/>
        </w:rPr>
        <w:t>].</w:t>
      </w:r>
      <w:proofErr w:type="spellStart"/>
      <w:r w:rsidRPr="00D957A9">
        <w:rPr>
          <w:lang w:val="en-US"/>
        </w:rPr>
        <w:t>HeaderText</w:t>
      </w:r>
      <w:proofErr w:type="spellEnd"/>
      <w:proofErr w:type="gramEnd"/>
      <w:r w:rsidRPr="00D957A9">
        <w:rPr>
          <w:lang w:val="en-US"/>
        </w:rPr>
        <w:t xml:space="preserve"> = (</w:t>
      </w:r>
      <w:proofErr w:type="spellStart"/>
      <w:r w:rsidRPr="00D957A9">
        <w:rPr>
          <w:lang w:val="en-US"/>
        </w:rPr>
        <w:t>i</w:t>
      </w:r>
      <w:proofErr w:type="spellEnd"/>
      <w:r w:rsidRPr="00D957A9">
        <w:rPr>
          <w:lang w:val="en-US"/>
        </w:rPr>
        <w:t xml:space="preserve"> + 1).</w:t>
      </w:r>
      <w:proofErr w:type="spellStart"/>
      <w:r w:rsidRPr="00D957A9">
        <w:rPr>
          <w:lang w:val="en-US"/>
        </w:rPr>
        <w:t>ToString</w:t>
      </w:r>
      <w:proofErr w:type="spellEnd"/>
      <w:r w:rsidRPr="00D957A9">
        <w:rPr>
          <w:lang w:val="en-US"/>
        </w:rPr>
        <w:t>();</w:t>
      </w:r>
    </w:p>
    <w:p w14:paraId="4B8EC665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D957A9">
        <w:rPr>
          <w:lang w:val="en-US"/>
        </w:rPr>
        <w:t xml:space="preserve">        }</w:t>
      </w:r>
    </w:p>
    <w:p w14:paraId="3F5DDCD2" w14:textId="137AF351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D957A9">
        <w:rPr>
          <w:lang w:val="en-US"/>
        </w:rPr>
        <w:t xml:space="preserve">        for (int j = 0; j &lt; </w:t>
      </w:r>
      <w:proofErr w:type="spellStart"/>
      <w:r w:rsidRPr="00D957A9">
        <w:rPr>
          <w:lang w:val="en-US"/>
        </w:rPr>
        <w:t>matrixView.RowCount</w:t>
      </w:r>
      <w:proofErr w:type="spellEnd"/>
      <w:r w:rsidRPr="00D957A9">
        <w:rPr>
          <w:lang w:val="en-US"/>
        </w:rPr>
        <w:t xml:space="preserve">; </w:t>
      </w:r>
      <w:proofErr w:type="spellStart"/>
      <w:r w:rsidRPr="00D957A9">
        <w:rPr>
          <w:lang w:val="en-US"/>
        </w:rPr>
        <w:t>j++</w:t>
      </w:r>
      <w:proofErr w:type="spellEnd"/>
      <w:r w:rsidRPr="00D957A9">
        <w:rPr>
          <w:lang w:val="en-US"/>
        </w:rPr>
        <w:t>)</w:t>
      </w:r>
    </w:p>
    <w:p w14:paraId="0EED2CBF" w14:textId="6ED52624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142ADE"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0" allowOverlap="1" wp14:anchorId="1B8F62E7" wp14:editId="4E6561B5">
                <wp:simplePos x="0" y="0"/>
                <wp:positionH relativeFrom="leftMargin">
                  <wp:posOffset>240030</wp:posOffset>
                </wp:positionH>
                <wp:positionV relativeFrom="page">
                  <wp:posOffset>5201285</wp:posOffset>
                </wp:positionV>
                <wp:extent cx="467995" cy="5219700"/>
                <wp:effectExtent l="0" t="0" r="27305" b="19050"/>
                <wp:wrapNone/>
                <wp:docPr id="1989134664" name="Группа 1989134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5219700"/>
                          <a:chOff x="397" y="8222"/>
                          <a:chExt cx="737" cy="8220"/>
                        </a:xfrm>
                      </wpg:grpSpPr>
                      <wps:wsp>
                        <wps:cNvPr id="180774321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990301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518599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19796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57127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42055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951272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D957A9" w14:paraId="27EF09C3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44B4DA9" w14:textId="77777777" w:rsidR="00D957A9" w:rsidRDefault="00D957A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18564E9E" w14:textId="77777777" w:rsidR="00D957A9" w:rsidRDefault="00D957A9" w:rsidP="00D957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72239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D957A9" w14:paraId="61E4CDB8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212AF88" w14:textId="77777777" w:rsidR="00D957A9" w:rsidRDefault="00D957A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Инв. №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дубл.</w:t>
                                    </w:r>
                                  </w:p>
                                </w:tc>
                              </w:tr>
                            </w:tbl>
                            <w:p w14:paraId="21B4F977" w14:textId="77777777" w:rsidR="00D957A9" w:rsidRDefault="00D957A9" w:rsidP="00D957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381784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D957A9" w14:paraId="5B9D4969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6D31A1B" w14:textId="77777777" w:rsidR="00D957A9" w:rsidRDefault="00D957A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Взам. инв. №</w:t>
                                    </w:r>
                                  </w:p>
                                </w:tc>
                              </w:tr>
                            </w:tbl>
                            <w:p w14:paraId="3C16258D" w14:textId="77777777" w:rsidR="00D957A9" w:rsidRDefault="00D957A9" w:rsidP="00D957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7951310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D957A9" w14:paraId="1FE81B52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8AB54FC" w14:textId="77777777" w:rsidR="00D957A9" w:rsidRDefault="00D957A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266CCF1D" w14:textId="77777777" w:rsidR="00D957A9" w:rsidRDefault="00D957A9" w:rsidP="00D957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009473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D957A9" w14:paraId="6D3EDA1B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7525976" w14:textId="77777777" w:rsidR="00D957A9" w:rsidRDefault="00D957A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1F4240A3" w14:textId="77777777" w:rsidR="00D957A9" w:rsidRDefault="00D957A9" w:rsidP="00D957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832399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D957A9" w14:paraId="2F82AE25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BB66662" w14:textId="77777777" w:rsidR="00D957A9" w:rsidRDefault="00D957A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35F9489" w14:textId="77777777" w:rsidR="00D957A9" w:rsidRDefault="00D957A9" w:rsidP="00D957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750286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D957A9" w14:paraId="4F80663F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4D23678" w14:textId="77777777" w:rsidR="00D957A9" w:rsidRDefault="00D957A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BDF51C3" w14:textId="77777777" w:rsidR="00D957A9" w:rsidRDefault="00D957A9" w:rsidP="00D957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43983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D957A9" w14:paraId="51E41115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1505546" w14:textId="77777777" w:rsidR="00D957A9" w:rsidRDefault="00D957A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702460" w14:textId="77777777" w:rsidR="00D957A9" w:rsidRDefault="00D957A9" w:rsidP="00D957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F62E7" id="Группа 1989134664" o:spid="_x0000_s1203" style="position:absolute;left:0;text-align:left;margin-left:18.9pt;margin-top:409.55pt;width:36.85pt;height:411pt;z-index:251858944;mso-position-horizontal-relative:left-margin-area;mso-position-vertical-relative:page" coordorigin="397,8222" coordsize="737,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" o:allowincell="f">
                <v:rect id="Rectangle 93" o:spid="_x0000_s1204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" filled="f" strokeweight="2pt"/>
                <v:line id="Line 94" o:spid="_x0000_s1205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" strokeweight="2pt"/>
                <v:line id="Line 95" o:spid="_x0000_s1206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" strokeweight="2pt"/>
                <v:line id="Line 96" o:spid="_x0000_s1207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" strokeweight="2pt"/>
                <v:line id="Line 97" o:spid="_x0000_s1208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" strokeweight="2pt"/>
                <v:line id="Line 98" o:spid="_x0000_s1209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" strokeweight="2pt"/>
                <v:shape id="Text Box 99" o:spid="_x0000_s1210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D957A9" w14:paraId="27EF09C3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44B4DA9" w14:textId="77777777" w:rsidR="00D957A9" w:rsidRDefault="00D957A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18564E9E" w14:textId="77777777" w:rsidR="00D957A9" w:rsidRDefault="00D957A9" w:rsidP="00D957A9"/>
                    </w:txbxContent>
                  </v:textbox>
                </v:shape>
                <v:shape id="Text Box 100" o:spid="_x0000_s1211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D957A9" w14:paraId="61E4CDB8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212AF88" w14:textId="77777777" w:rsidR="00D957A9" w:rsidRDefault="00D957A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Инв. № </w:t>
                              </w:r>
                              <w:r>
                                <w:rPr>
                                  <w:sz w:val="18"/>
                                </w:rPr>
                                <w:t>дубл.</w:t>
                              </w:r>
                            </w:p>
                          </w:tc>
                        </w:tr>
                      </w:tbl>
                      <w:p w14:paraId="21B4F977" w14:textId="77777777" w:rsidR="00D957A9" w:rsidRDefault="00D957A9" w:rsidP="00D957A9"/>
                    </w:txbxContent>
                  </v:textbox>
                </v:shape>
                <v:shape id="Text Box 101" o:spid="_x0000_s1212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D957A9" w14:paraId="5B9D4969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6D31A1B" w14:textId="77777777" w:rsidR="00D957A9" w:rsidRDefault="00D957A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Взам. инв. №</w:t>
                              </w:r>
                            </w:p>
                          </w:tc>
                        </w:tr>
                      </w:tbl>
                      <w:p w14:paraId="3C16258D" w14:textId="77777777" w:rsidR="00D957A9" w:rsidRDefault="00D957A9" w:rsidP="00D957A9"/>
                    </w:txbxContent>
                  </v:textbox>
                </v:shape>
                <v:shape id="Text Box 102" o:spid="_x0000_s1213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D957A9" w14:paraId="1FE81B52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8AB54FC" w14:textId="77777777" w:rsidR="00D957A9" w:rsidRDefault="00D957A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266CCF1D" w14:textId="77777777" w:rsidR="00D957A9" w:rsidRDefault="00D957A9" w:rsidP="00D957A9"/>
                    </w:txbxContent>
                  </v:textbox>
                </v:shape>
                <v:shape id="Text Box 103" o:spid="_x0000_s1214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D957A9" w14:paraId="6D3EDA1B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7525976" w14:textId="77777777" w:rsidR="00D957A9" w:rsidRDefault="00D957A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1F4240A3" w14:textId="77777777" w:rsidR="00D957A9" w:rsidRDefault="00D957A9" w:rsidP="00D957A9"/>
                    </w:txbxContent>
                  </v:textbox>
                </v:shape>
                <v:shape id="Text Box 106" o:spid="_x0000_s1215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D957A9" w14:paraId="2F82AE25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BB66662" w14:textId="77777777" w:rsidR="00D957A9" w:rsidRDefault="00D957A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35F9489" w14:textId="77777777" w:rsidR="00D957A9" w:rsidRDefault="00D957A9" w:rsidP="00D957A9"/>
                    </w:txbxContent>
                  </v:textbox>
                </v:shape>
                <v:shape id="Text Box 107" o:spid="_x0000_s1216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D957A9" w14:paraId="4F80663F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4D23678" w14:textId="77777777" w:rsidR="00D957A9" w:rsidRDefault="00D957A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BDF51C3" w14:textId="77777777" w:rsidR="00D957A9" w:rsidRDefault="00D957A9" w:rsidP="00D957A9"/>
                    </w:txbxContent>
                  </v:textbox>
                </v:shape>
                <v:shape id="Text Box 108" o:spid="_x0000_s1217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D957A9" w14:paraId="51E41115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1505546" w14:textId="77777777" w:rsidR="00D957A9" w:rsidRDefault="00D957A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702460" w14:textId="77777777" w:rsidR="00D957A9" w:rsidRDefault="00D957A9" w:rsidP="00D957A9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D957A9">
        <w:rPr>
          <w:lang w:val="en-US"/>
        </w:rPr>
        <w:t xml:space="preserve">        {</w:t>
      </w:r>
    </w:p>
    <w:p w14:paraId="3BDA67AA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D957A9">
        <w:rPr>
          <w:lang w:val="en-US"/>
        </w:rPr>
        <w:t xml:space="preserve">            if (j == </w:t>
      </w:r>
      <w:proofErr w:type="spellStart"/>
      <w:r w:rsidRPr="00D957A9">
        <w:rPr>
          <w:lang w:val="en-US"/>
        </w:rPr>
        <w:t>matrixView.RowCount</w:t>
      </w:r>
      <w:proofErr w:type="spellEnd"/>
      <w:r w:rsidRPr="00D957A9">
        <w:rPr>
          <w:lang w:val="en-US"/>
        </w:rPr>
        <w:t xml:space="preserve"> - 1)</w:t>
      </w:r>
    </w:p>
    <w:p w14:paraId="44C7BB26" w14:textId="486D9332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D957A9">
        <w:rPr>
          <w:lang w:val="en-US"/>
        </w:rPr>
        <w:t xml:space="preserve">            {</w:t>
      </w:r>
    </w:p>
    <w:p w14:paraId="3D638B34" w14:textId="120928DC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D957A9">
        <w:rPr>
          <w:lang w:val="en-US"/>
        </w:rPr>
        <w:t xml:space="preserve">                </w:t>
      </w:r>
      <w:proofErr w:type="spellStart"/>
      <w:r w:rsidRPr="00D957A9">
        <w:rPr>
          <w:lang w:val="en-US"/>
        </w:rPr>
        <w:t>matrixView.Rows</w:t>
      </w:r>
      <w:proofErr w:type="spellEnd"/>
      <w:r w:rsidRPr="00D957A9">
        <w:rPr>
          <w:lang w:val="en-US"/>
        </w:rPr>
        <w:t>[j</w:t>
      </w:r>
      <w:proofErr w:type="gramStart"/>
      <w:r w:rsidRPr="00D957A9">
        <w:rPr>
          <w:lang w:val="en-US"/>
        </w:rPr>
        <w:t>].</w:t>
      </w:r>
      <w:proofErr w:type="spellStart"/>
      <w:r w:rsidRPr="00D957A9">
        <w:rPr>
          <w:lang w:val="en-US"/>
        </w:rPr>
        <w:t>HeaderCell.Value</w:t>
      </w:r>
      <w:proofErr w:type="spellEnd"/>
      <w:proofErr w:type="gramEnd"/>
      <w:r w:rsidRPr="00D957A9">
        <w:rPr>
          <w:lang w:val="en-US"/>
        </w:rPr>
        <w:t xml:space="preserve"> = "</w:t>
      </w:r>
      <w:proofErr w:type="spellStart"/>
      <w:r w:rsidRPr="00D957A9">
        <w:rPr>
          <w:lang w:val="en-US"/>
        </w:rPr>
        <w:t>Vj</w:t>
      </w:r>
      <w:proofErr w:type="spellEnd"/>
      <w:r w:rsidRPr="00D957A9">
        <w:rPr>
          <w:lang w:val="en-US"/>
        </w:rPr>
        <w:t>";</w:t>
      </w:r>
    </w:p>
    <w:p w14:paraId="2EE02109" w14:textId="44B99ACA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D957A9">
        <w:rPr>
          <w:lang w:val="en-US"/>
        </w:rPr>
        <w:t xml:space="preserve">            }</w:t>
      </w:r>
    </w:p>
    <w:p w14:paraId="67601342" w14:textId="7AFD7612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D957A9">
        <w:rPr>
          <w:lang w:val="en-US"/>
        </w:rPr>
        <w:t xml:space="preserve">            else</w:t>
      </w:r>
    </w:p>
    <w:p w14:paraId="6BCFC5A2" w14:textId="70539106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D957A9">
        <w:rPr>
          <w:lang w:val="en-US"/>
        </w:rPr>
        <w:t xml:space="preserve">            {</w:t>
      </w:r>
    </w:p>
    <w:p w14:paraId="1CDDBEF5" w14:textId="45720E01" w:rsidR="00D957A9" w:rsidRPr="00D957A9" w:rsidRDefault="00D957A9" w:rsidP="00D957A9">
      <w:pPr>
        <w:pStyle w:val="2"/>
        <w:numPr>
          <w:ilvl w:val="0"/>
          <w:numId w:val="0"/>
        </w:numPr>
        <w:ind w:left="1080"/>
        <w:rPr>
          <w:lang w:val="en-US"/>
        </w:rPr>
      </w:pPr>
      <w:r w:rsidRPr="00D957A9">
        <w:rPr>
          <w:lang w:val="en-US"/>
        </w:rPr>
        <w:t xml:space="preserve">                </w:t>
      </w:r>
      <w:proofErr w:type="spellStart"/>
      <w:r w:rsidRPr="00D957A9">
        <w:rPr>
          <w:lang w:val="en-US"/>
        </w:rPr>
        <w:t>matrixView.Rows</w:t>
      </w:r>
      <w:proofErr w:type="spellEnd"/>
      <w:r w:rsidRPr="00D957A9">
        <w:rPr>
          <w:lang w:val="en-US"/>
        </w:rPr>
        <w:t>[j</w:t>
      </w:r>
      <w:proofErr w:type="gramStart"/>
      <w:r w:rsidRPr="00D957A9">
        <w:rPr>
          <w:lang w:val="en-US"/>
        </w:rPr>
        <w:t>].</w:t>
      </w:r>
      <w:proofErr w:type="spellStart"/>
      <w:r w:rsidRPr="00D957A9">
        <w:rPr>
          <w:lang w:val="en-US"/>
        </w:rPr>
        <w:t>HeaderCell.Value</w:t>
      </w:r>
      <w:proofErr w:type="spellEnd"/>
      <w:proofErr w:type="gramEnd"/>
      <w:r w:rsidRPr="00D957A9">
        <w:rPr>
          <w:lang w:val="en-US"/>
        </w:rPr>
        <w:t xml:space="preserve"> = (j + 1).</w:t>
      </w:r>
      <w:proofErr w:type="spellStart"/>
      <w:r w:rsidRPr="00D957A9">
        <w:rPr>
          <w:lang w:val="en-US"/>
        </w:rPr>
        <w:t>ToString</w:t>
      </w:r>
      <w:proofErr w:type="spellEnd"/>
      <w:r w:rsidRPr="00D957A9">
        <w:rPr>
          <w:lang w:val="en-US"/>
        </w:rPr>
        <w:t>();</w:t>
      </w:r>
    </w:p>
    <w:p w14:paraId="01F36E16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</w:pPr>
      <w:r w:rsidRPr="00D957A9">
        <w:rPr>
          <w:lang w:val="en-US"/>
        </w:rPr>
        <w:t xml:space="preserve">            </w:t>
      </w:r>
      <w:r w:rsidRPr="00D957A9">
        <w:t>}</w:t>
      </w:r>
    </w:p>
    <w:p w14:paraId="72D2F47E" w14:textId="72562009" w:rsidR="00D957A9" w:rsidRPr="00D957A9" w:rsidRDefault="00D957A9" w:rsidP="00D957A9">
      <w:pPr>
        <w:pStyle w:val="2"/>
        <w:numPr>
          <w:ilvl w:val="0"/>
          <w:numId w:val="0"/>
        </w:numPr>
        <w:ind w:left="1080"/>
      </w:pPr>
      <w:r w:rsidRPr="00D957A9">
        <w:t xml:space="preserve">        }</w:t>
      </w:r>
    </w:p>
    <w:p w14:paraId="21FA6FF4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</w:pPr>
      <w:r w:rsidRPr="00D957A9">
        <w:t xml:space="preserve">    }</w:t>
      </w:r>
    </w:p>
    <w:p w14:paraId="1FA59685" w14:textId="77777777" w:rsidR="00D957A9" w:rsidRPr="00D957A9" w:rsidRDefault="00D957A9" w:rsidP="00D957A9">
      <w:pPr>
        <w:pStyle w:val="2"/>
        <w:numPr>
          <w:ilvl w:val="0"/>
          <w:numId w:val="0"/>
        </w:numPr>
        <w:ind w:left="1080"/>
      </w:pPr>
      <w:r w:rsidRPr="00D957A9">
        <w:t xml:space="preserve">    </w:t>
      </w:r>
      <w:proofErr w:type="spellStart"/>
      <w:proofErr w:type="gramStart"/>
      <w:r w:rsidRPr="00D957A9">
        <w:t>fillMatrix</w:t>
      </w:r>
      <w:proofErr w:type="spellEnd"/>
      <w:r w:rsidRPr="00D957A9">
        <w:t>(</w:t>
      </w:r>
      <w:proofErr w:type="gramEnd"/>
      <w:r w:rsidRPr="00D957A9">
        <w:t>);</w:t>
      </w:r>
    </w:p>
    <w:p w14:paraId="644458FD" w14:textId="05798C18" w:rsidR="00D957A9" w:rsidRPr="0031025E" w:rsidRDefault="00D957A9" w:rsidP="00D957A9">
      <w:pPr>
        <w:pStyle w:val="2"/>
        <w:numPr>
          <w:ilvl w:val="0"/>
          <w:numId w:val="0"/>
        </w:numPr>
        <w:ind w:left="360"/>
        <w:rPr>
          <w:rStyle w:val="22"/>
        </w:rPr>
      </w:pPr>
      <w:r w:rsidRPr="00D957A9">
        <w:t>}</w:t>
      </w:r>
    </w:p>
    <w:p w14:paraId="67C28396" w14:textId="3217A46A" w:rsidR="000C0CCE" w:rsidRPr="0031025E" w:rsidRDefault="000C0CCE" w:rsidP="000C0CCE">
      <w:pPr>
        <w:pStyle w:val="af2"/>
      </w:pPr>
    </w:p>
    <w:p w14:paraId="2C010716" w14:textId="7BA55D23" w:rsidR="000C0CCE" w:rsidRPr="00D957A9" w:rsidRDefault="000C0CCE" w:rsidP="00D957A9">
      <w:pPr>
        <w:pStyle w:val="af2"/>
        <w:ind w:right="283"/>
      </w:pPr>
    </w:p>
    <w:p w14:paraId="479AA448" w14:textId="236BFB66" w:rsidR="000C0CCE" w:rsidRPr="000A574B" w:rsidRDefault="007E2708" w:rsidP="0031025E">
      <w:pPr>
        <w:ind w:right="142"/>
        <w:jc w:val="left"/>
      </w:pPr>
      <w:r>
        <w:br w:type="page"/>
      </w:r>
    </w:p>
    <w:bookmarkStart w:id="55" w:name="_Toc201518707"/>
    <w:p w14:paraId="44ADE606" w14:textId="254B07B5" w:rsidR="00955BCF" w:rsidRDefault="0031025E" w:rsidP="00E241E7">
      <w:pPr>
        <w:pStyle w:val="2"/>
        <w:numPr>
          <w:ilvl w:val="0"/>
          <w:numId w:val="0"/>
        </w:numPr>
        <w:ind w:left="426"/>
      </w:pPr>
      <w:r w:rsidRPr="00142AD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40512" behindDoc="0" locked="0" layoutInCell="0" allowOverlap="1" wp14:anchorId="6D21881E" wp14:editId="461841DD">
                <wp:simplePos x="0" y="0"/>
                <wp:positionH relativeFrom="page">
                  <wp:posOffset>677545</wp:posOffset>
                </wp:positionH>
                <wp:positionV relativeFrom="page">
                  <wp:posOffset>318770</wp:posOffset>
                </wp:positionV>
                <wp:extent cx="6588760" cy="10189210"/>
                <wp:effectExtent l="0" t="0" r="21590" b="21590"/>
                <wp:wrapNone/>
                <wp:docPr id="349241650" name="Группа 34924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6747947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199287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20839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289086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16017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355646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247699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807200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028277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556978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49587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635934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8D1653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580426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B2DEAA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78845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0907A8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88135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F9A52C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180611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62FC2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387153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45F561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00530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B91471" w14:textId="3EE509BD" w:rsidR="0031025E" w:rsidRPr="00FF0D65" w:rsidRDefault="0031025E" w:rsidP="0031025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</w:pPr>
                              <w:r w:rsidRPr="00FF0D65"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  <w:t>КП 09.02.07.91к.</w:t>
                              </w:r>
                              <w:r w:rsidR="00FF0D65" w:rsidRPr="00FF0D65"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  <w:t>17</w:t>
                              </w:r>
                              <w:r w:rsidRPr="00FF0D65"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  <w:t>.25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1881E" id="Группа 349241650" o:spid="_x0000_s1218" style="position:absolute;left:0;text-align:left;margin-left:53.35pt;margin-top:25.1pt;width:518.8pt;height:802.3pt;z-index:2518405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" o:allowincell="f">
                <v:rect id="Rectangle 68" o:spid="_x0000_s12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" filled="f" strokeweight="2pt"/>
                <v:line id="Line 69" o:spid="_x0000_s12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" strokeweight="2pt"/>
                <v:line id="Line 70" o:spid="_x0000_s12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" strokeweight="2pt"/>
                <v:line id="Line 71" o:spid="_x0000_s12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" strokeweight="2pt"/>
                <v:line id="Line 72" o:spid="_x0000_s12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" strokeweight="2pt"/>
                <v:line id="Line 73" o:spid="_x0000_s12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" strokeweight="2pt"/>
                <v:line id="Line 74" o:spid="_x0000_s12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" strokeweight="2pt"/>
                <v:line id="Line 75" o:spid="_x0000_s12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" strokeweight="2pt"/>
                <v:line id="Line 76" o:spid="_x0000_s12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" strokeweight="1pt"/>
                <v:line id="Line 77" o:spid="_x0000_s12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" strokeweight="2pt"/>
                <v:line id="Line 78" o:spid="_x0000_s12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" strokeweight="1pt"/>
                <v:rect id="Rectangle 79" o:spid="_x0000_s123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" filled="f" stroked="f" strokeweight=".25pt">
                  <v:textbox inset="1pt,1pt,1pt,1pt">
                    <w:txbxContent>
                      <w:p w14:paraId="1C8D1653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80" o:spid="_x0000_s123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" filled="f" stroked="f" strokeweight=".25pt">
                  <v:textbox inset="1pt,1pt,1pt,1pt">
                    <w:txbxContent>
                      <w:p w14:paraId="30B2DEAA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1" o:spid="_x0000_s12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" filled="f" stroked="f" strokeweight=".25pt">
                  <v:textbox inset="1pt,1pt,1pt,1pt">
                    <w:txbxContent>
                      <w:p w14:paraId="130907A8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2" o:spid="_x0000_s12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" filled="f" stroked="f" strokeweight=".25pt">
                  <v:textbox inset="1pt,1pt,1pt,1pt">
                    <w:txbxContent>
                      <w:p w14:paraId="6CF9A52C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3" o:spid="_x0000_s12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" filled="f" stroked="f" strokeweight=".25pt">
                  <v:textbox inset="1pt,1pt,1pt,1pt">
                    <w:txbxContent>
                      <w:p w14:paraId="50262FC2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4" o:spid="_x0000_s12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" filled="f" stroked="f" strokeweight=".25pt">
                  <v:textbox inset="1pt,1pt,1pt,1pt">
                    <w:txbxContent>
                      <w:p w14:paraId="6245F561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6" o:spid="_x0000_s123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" filled="f" stroked="f" strokeweight=".25pt">
                  <v:textbox inset="1pt,1pt,1pt,1pt">
                    <w:txbxContent>
                      <w:p w14:paraId="22B91471" w14:textId="3EE509BD" w:rsidR="0031025E" w:rsidRPr="00FF0D65" w:rsidRDefault="0031025E" w:rsidP="0031025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22"/>
                          </w:rPr>
                        </w:pPr>
                        <w:r w:rsidRPr="00FF0D65">
                          <w:rPr>
                            <w:i/>
                            <w:iCs/>
                            <w:sz w:val="32"/>
                            <w:szCs w:val="22"/>
                          </w:rPr>
                          <w:t>КП 09.02.07.91к.</w:t>
                        </w:r>
                        <w:r w:rsidR="00FF0D65" w:rsidRPr="00FF0D65">
                          <w:rPr>
                            <w:i/>
                            <w:iCs/>
                            <w:sz w:val="32"/>
                            <w:szCs w:val="22"/>
                          </w:rPr>
                          <w:t>17</w:t>
                        </w:r>
                        <w:r w:rsidRPr="00FF0D65">
                          <w:rPr>
                            <w:i/>
                            <w:iCs/>
                            <w:sz w:val="32"/>
                            <w:szCs w:val="22"/>
                          </w:rPr>
                          <w:t>.25 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955BCF">
        <w:t xml:space="preserve">2.2 </w:t>
      </w:r>
      <w:r w:rsidR="00955BCF" w:rsidRPr="00824933">
        <w:rPr>
          <w:rStyle w:val="22"/>
        </w:rPr>
        <w:t>Приложение Б. Результаты работы программы</w:t>
      </w:r>
      <w:bookmarkEnd w:id="55"/>
    </w:p>
    <w:p w14:paraId="5E5E3B83" w14:textId="77777777" w:rsidR="00955BCF" w:rsidRDefault="00955BCF" w:rsidP="00572F2E">
      <w:pPr>
        <w:pStyle w:val="af0"/>
        <w:ind w:left="-284" w:right="-143" w:firstLine="710"/>
        <w:jc w:val="left"/>
      </w:pPr>
    </w:p>
    <w:p w14:paraId="601DE76E" w14:textId="04D257F7" w:rsidR="00955BCF" w:rsidRDefault="00FF0D65" w:rsidP="000816B7">
      <w:pPr>
        <w:pStyle w:val="af0"/>
        <w:keepNext/>
        <w:ind w:left="-284" w:right="-143" w:firstLine="710"/>
        <w:jc w:val="center"/>
      </w:pPr>
      <w:r>
        <w:rPr>
          <w:noProof/>
        </w:rPr>
        <w:drawing>
          <wp:inline distT="0" distB="0" distL="0" distR="0" wp14:anchorId="084B9028" wp14:editId="0551EEAA">
            <wp:extent cx="5292090" cy="3261360"/>
            <wp:effectExtent l="0" t="0" r="381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454CE" w14:textId="51A28C3C" w:rsidR="00955BCF" w:rsidRDefault="00955BCF" w:rsidP="00955BCF">
      <w:pPr>
        <w:pStyle w:val="a4"/>
      </w:pPr>
      <w:r>
        <w:t xml:space="preserve">Рисунок </w:t>
      </w:r>
      <w:fldSimple w:instr=" SEQ Рисунок \* ARABIC ">
        <w:r w:rsidR="00FC6035">
          <w:rPr>
            <w:noProof/>
          </w:rPr>
          <w:t>1</w:t>
        </w:r>
      </w:fldSimple>
      <w:r>
        <w:t xml:space="preserve"> – «</w:t>
      </w:r>
      <w:r w:rsidR="000A574B">
        <w:t xml:space="preserve">Вкладка </w:t>
      </w:r>
      <w:r w:rsidR="000A574B">
        <w:rPr>
          <w:lang w:val="en-US"/>
        </w:rPr>
        <w:t>“</w:t>
      </w:r>
      <w:r w:rsidR="000A574B">
        <w:t>Теория</w:t>
      </w:r>
      <w:r w:rsidR="000A574B">
        <w:rPr>
          <w:lang w:val="en-US"/>
        </w:rPr>
        <w:t>”</w:t>
      </w:r>
      <w:r>
        <w:t>»</w:t>
      </w:r>
    </w:p>
    <w:p w14:paraId="3676479E" w14:textId="77777777" w:rsidR="00955BCF" w:rsidRDefault="00955BCF" w:rsidP="00572F2E">
      <w:pPr>
        <w:pStyle w:val="af0"/>
        <w:ind w:left="-284" w:right="-143" w:firstLine="710"/>
        <w:jc w:val="left"/>
      </w:pPr>
    </w:p>
    <w:p w14:paraId="72A637B6" w14:textId="12D71DE2" w:rsidR="00955BCF" w:rsidRDefault="0031025E" w:rsidP="000816B7">
      <w:pPr>
        <w:pStyle w:val="af0"/>
        <w:keepNext/>
        <w:ind w:left="-284" w:right="-143" w:firstLine="710"/>
        <w:jc w:val="center"/>
      </w:pPr>
      <w:r w:rsidRPr="00142ADE"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0" allowOverlap="1" wp14:anchorId="29588A67" wp14:editId="72371472">
                <wp:simplePos x="0" y="0"/>
                <wp:positionH relativeFrom="page">
                  <wp:posOffset>210820</wp:posOffset>
                </wp:positionH>
                <wp:positionV relativeFrom="page">
                  <wp:posOffset>5290820</wp:posOffset>
                </wp:positionV>
                <wp:extent cx="467995" cy="5219700"/>
                <wp:effectExtent l="0" t="0" r="27305" b="19050"/>
                <wp:wrapNone/>
                <wp:docPr id="2010254470" name="Группа 2010254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5219700"/>
                          <a:chOff x="397" y="8222"/>
                          <a:chExt cx="737" cy="8220"/>
                        </a:xfrm>
                      </wpg:grpSpPr>
                      <wps:wsp>
                        <wps:cNvPr id="202426131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14789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35389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513181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903641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92142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10897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0A12A6FC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A78744E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089CD270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402618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7577D903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F16B704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Инв. №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дубл.</w:t>
                                    </w:r>
                                  </w:p>
                                </w:tc>
                              </w:tr>
                            </w:tbl>
                            <w:p w14:paraId="11CD40A7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392088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4759B24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54B5DC8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Взам. инв. №</w:t>
                                    </w:r>
                                  </w:p>
                                </w:tc>
                              </w:tr>
                            </w:tbl>
                            <w:p w14:paraId="5719017E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4310125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646C1A8E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4B4BAB9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2243A124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574606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471099D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4637873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62EA7A36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910680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57AE854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BAB5A28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D3BB8FA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221453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10264A2B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8B7D9AC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7F80D51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247737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7AE9E7EA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E4AE96D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72FCBB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88A67" id="Группа 2010254470" o:spid="_x0000_s1237" style="position:absolute;left:0;text-align:left;margin-left:16.6pt;margin-top:416.6pt;width:36.85pt;height:411pt;z-index:251839488;mso-position-horizontal-relative:page;mso-position-vertical-relative:page" coordorigin="397,8222" coordsize="737,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" o:allowincell="f">
                <v:rect id="Rectangle 93" o:spid="_x0000_s1238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" filled="f" strokeweight="2pt"/>
                <v:line id="Line 94" o:spid="_x0000_s1239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" strokeweight="2pt"/>
                <v:line id="Line 95" o:spid="_x0000_s1240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" strokeweight="2pt"/>
                <v:line id="Line 96" o:spid="_x0000_s1241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" strokeweight="2pt"/>
                <v:line id="Line 97" o:spid="_x0000_s1242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" strokeweight="2pt"/>
                <v:line id="Line 98" o:spid="_x0000_s1243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" strokeweight="2pt"/>
                <v:shape id="Text Box 99" o:spid="_x0000_s1244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0A12A6FC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A78744E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089CD270" w14:textId="77777777" w:rsidR="0031025E" w:rsidRDefault="0031025E" w:rsidP="0031025E"/>
                    </w:txbxContent>
                  </v:textbox>
                </v:shape>
                <v:shape id="Text Box 100" o:spid="_x0000_s1245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7577D903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F16B704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Инв. № </w:t>
                              </w:r>
                              <w:r>
                                <w:rPr>
                                  <w:sz w:val="18"/>
                                </w:rPr>
                                <w:t>дубл.</w:t>
                              </w:r>
                            </w:p>
                          </w:tc>
                        </w:tr>
                      </w:tbl>
                      <w:p w14:paraId="11CD40A7" w14:textId="77777777" w:rsidR="0031025E" w:rsidRDefault="0031025E" w:rsidP="0031025E"/>
                    </w:txbxContent>
                  </v:textbox>
                </v:shape>
                <v:shape id="Text Box 101" o:spid="_x0000_s1246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4759B24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54B5DC8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Взам. инв. №</w:t>
                              </w:r>
                            </w:p>
                          </w:tc>
                        </w:tr>
                      </w:tbl>
                      <w:p w14:paraId="5719017E" w14:textId="77777777" w:rsidR="0031025E" w:rsidRDefault="0031025E" w:rsidP="0031025E"/>
                    </w:txbxContent>
                  </v:textbox>
                </v:shape>
                <v:shape id="Text Box 102" o:spid="_x0000_s1247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646C1A8E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4B4BAB9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2243A124" w14:textId="77777777" w:rsidR="0031025E" w:rsidRDefault="0031025E" w:rsidP="0031025E"/>
                    </w:txbxContent>
                  </v:textbox>
                </v:shape>
                <v:shape id="Text Box 103" o:spid="_x0000_s1248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471099D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4637873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62EA7A36" w14:textId="77777777" w:rsidR="0031025E" w:rsidRDefault="0031025E" w:rsidP="0031025E"/>
                    </w:txbxContent>
                  </v:textbox>
                </v:shape>
                <v:shape id="Text Box 106" o:spid="_x0000_s1249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57AE854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BAB5A28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D3BB8FA" w14:textId="77777777" w:rsidR="0031025E" w:rsidRDefault="0031025E" w:rsidP="0031025E"/>
                    </w:txbxContent>
                  </v:textbox>
                </v:shape>
                <v:shape id="Text Box 107" o:spid="_x0000_s1250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10264A2B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8B7D9AC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7F80D51" w14:textId="77777777" w:rsidR="0031025E" w:rsidRDefault="0031025E" w:rsidP="0031025E"/>
                    </w:txbxContent>
                  </v:textbox>
                </v:shape>
                <v:shape id="Text Box 108" o:spid="_x0000_s1251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7AE9E7EA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E4AE96D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A72FCBB" w14:textId="77777777" w:rsidR="0031025E" w:rsidRDefault="0031025E" w:rsidP="0031025E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F0D65">
        <w:rPr>
          <w:noProof/>
        </w:rPr>
        <w:drawing>
          <wp:inline distT="0" distB="0" distL="0" distR="0" wp14:anchorId="23AE1E5B" wp14:editId="3B60E790">
            <wp:extent cx="5309870" cy="3023870"/>
            <wp:effectExtent l="0" t="0" r="5080" b="508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42D9C" w14:textId="5ADEBE43" w:rsidR="00955BCF" w:rsidRDefault="00955BCF" w:rsidP="00955BCF">
      <w:pPr>
        <w:pStyle w:val="a4"/>
      </w:pPr>
      <w:r>
        <w:t xml:space="preserve">Рисунок </w:t>
      </w:r>
      <w:fldSimple w:instr=" SEQ Рисунок \* ARABIC ">
        <w:r w:rsidR="00FC6035">
          <w:rPr>
            <w:noProof/>
          </w:rPr>
          <w:t>2</w:t>
        </w:r>
      </w:fldSimple>
      <w:r>
        <w:t xml:space="preserve"> – «</w:t>
      </w:r>
      <w:r w:rsidR="000A574B">
        <w:t xml:space="preserve">Вкладка </w:t>
      </w:r>
      <w:r w:rsidR="000A574B">
        <w:rPr>
          <w:lang w:val="en-US"/>
        </w:rPr>
        <w:t>“</w:t>
      </w:r>
      <w:r w:rsidR="000A574B">
        <w:t>Контрольная</w:t>
      </w:r>
      <w:r w:rsidR="000A574B">
        <w:rPr>
          <w:lang w:val="en-US"/>
        </w:rPr>
        <w:t>”</w:t>
      </w:r>
      <w:r>
        <w:t>»</w:t>
      </w:r>
    </w:p>
    <w:p w14:paraId="44650293" w14:textId="7D250E4F" w:rsidR="000A574B" w:rsidRDefault="0031025E" w:rsidP="00FF0D65">
      <w:pPr>
        <w:pStyle w:val="af0"/>
        <w:keepNext/>
        <w:ind w:left="-284" w:right="-143" w:firstLine="710"/>
        <w:jc w:val="center"/>
      </w:pPr>
      <w:r w:rsidRPr="00142AD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43584" behindDoc="0" locked="0" layoutInCell="0" allowOverlap="1" wp14:anchorId="0DD39BBF" wp14:editId="1378B7D7">
                <wp:simplePos x="0" y="0"/>
                <wp:positionH relativeFrom="page">
                  <wp:posOffset>658495</wp:posOffset>
                </wp:positionH>
                <wp:positionV relativeFrom="page">
                  <wp:posOffset>320040</wp:posOffset>
                </wp:positionV>
                <wp:extent cx="6588760" cy="10189210"/>
                <wp:effectExtent l="0" t="0" r="21590" b="21590"/>
                <wp:wrapNone/>
                <wp:docPr id="1071205269" name="Группа 1071205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0082725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31487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949694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255099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380904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472690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741022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001285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183449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68026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92869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73649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20FA9E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271624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3B6395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564253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67F8FB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97436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C7BBAE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60711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77DDD8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91829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6AD4B" w14:textId="77777777" w:rsidR="0031025E" w:rsidRDefault="0031025E" w:rsidP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56827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2D99B" w14:textId="688F1D2A" w:rsidR="0031025E" w:rsidRPr="00FF0D65" w:rsidRDefault="0031025E" w:rsidP="0031025E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</w:pPr>
                              <w:r w:rsidRPr="00FF0D65"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  <w:t>КП 09.02.07.91к.</w:t>
                              </w:r>
                              <w:r w:rsidR="00FF0D65" w:rsidRPr="00FF0D65"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  <w:t>17</w:t>
                              </w:r>
                              <w:r w:rsidRPr="00FF0D65">
                                <w:rPr>
                                  <w:i/>
                                  <w:iCs/>
                                  <w:sz w:val="32"/>
                                  <w:szCs w:val="22"/>
                                </w:rPr>
                                <w:t>.25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39BBF" id="Группа 1071205269" o:spid="_x0000_s1252" style="position:absolute;left:0;text-align:left;margin-left:51.85pt;margin-top:25.2pt;width:518.8pt;height:802.3pt;z-index:2518435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" o:allowincell="f">
                <v:rect id="Rectangle 68" o:spid="_x0000_s125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" filled="f" strokeweight="2pt"/>
                <v:line id="Line 69" o:spid="_x0000_s125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" strokeweight="2pt"/>
                <v:line id="Line 70" o:spid="_x0000_s125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" strokeweight="2pt"/>
                <v:line id="Line 71" o:spid="_x0000_s125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" strokeweight="2pt"/>
                <v:line id="Line 72" o:spid="_x0000_s125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" strokeweight="2pt"/>
                <v:line id="Line 73" o:spid="_x0000_s125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" strokeweight="2pt"/>
                <v:line id="Line 74" o:spid="_x0000_s125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" strokeweight="2pt"/>
                <v:line id="Line 75" o:spid="_x0000_s126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" strokeweight="2pt"/>
                <v:line id="Line 76" o:spid="_x0000_s126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" strokeweight="1pt"/>
                <v:line id="Line 77" o:spid="_x0000_s126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" strokeweight="2pt"/>
                <v:line id="Line 78" o:spid="_x0000_s126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" strokeweight="1pt"/>
                <v:rect id="Rectangle 79" o:spid="_x0000_s126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" filled="f" stroked="f" strokeweight=".25pt">
                  <v:textbox inset="1pt,1pt,1pt,1pt">
                    <w:txbxContent>
                      <w:p w14:paraId="5820FA9E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80" o:spid="_x0000_s126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" filled="f" stroked="f" strokeweight=".25pt">
                  <v:textbox inset="1pt,1pt,1pt,1pt">
                    <w:txbxContent>
                      <w:p w14:paraId="043B6395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1" o:spid="_x0000_s126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" filled="f" stroked="f" strokeweight=".25pt">
                  <v:textbox inset="1pt,1pt,1pt,1pt">
                    <w:txbxContent>
                      <w:p w14:paraId="7567F8FB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2" o:spid="_x0000_s126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" filled="f" stroked="f" strokeweight=".25pt">
                  <v:textbox inset="1pt,1pt,1pt,1pt">
                    <w:txbxContent>
                      <w:p w14:paraId="30C7BBAE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3" o:spid="_x0000_s126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" filled="f" stroked="f" strokeweight=".25pt">
                  <v:textbox inset="1pt,1pt,1pt,1pt">
                    <w:txbxContent>
                      <w:p w14:paraId="7977DDD8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4" o:spid="_x0000_s126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" filled="f" stroked="f" strokeweight=".25pt">
                  <v:textbox inset="1pt,1pt,1pt,1pt">
                    <w:txbxContent>
                      <w:p w14:paraId="0686AD4B" w14:textId="77777777" w:rsidR="0031025E" w:rsidRDefault="0031025E" w:rsidP="0031025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6" o:spid="_x0000_s127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" filled="f" stroked="f" strokeweight=".25pt">
                  <v:textbox inset="1pt,1pt,1pt,1pt">
                    <w:txbxContent>
                      <w:p w14:paraId="77B2D99B" w14:textId="688F1D2A" w:rsidR="0031025E" w:rsidRPr="00FF0D65" w:rsidRDefault="0031025E" w:rsidP="0031025E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22"/>
                          </w:rPr>
                        </w:pPr>
                        <w:r w:rsidRPr="00FF0D65">
                          <w:rPr>
                            <w:i/>
                            <w:iCs/>
                            <w:sz w:val="32"/>
                            <w:szCs w:val="22"/>
                          </w:rPr>
                          <w:t>КП 09.02.07.91к.</w:t>
                        </w:r>
                        <w:r w:rsidR="00FF0D65" w:rsidRPr="00FF0D65">
                          <w:rPr>
                            <w:i/>
                            <w:iCs/>
                            <w:sz w:val="32"/>
                            <w:szCs w:val="22"/>
                          </w:rPr>
                          <w:t>17</w:t>
                        </w:r>
                        <w:r w:rsidRPr="00FF0D65">
                          <w:rPr>
                            <w:i/>
                            <w:iCs/>
                            <w:sz w:val="32"/>
                            <w:szCs w:val="22"/>
                          </w:rPr>
                          <w:t>.25 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FF0D65">
        <w:rPr>
          <w:noProof/>
        </w:rPr>
        <w:drawing>
          <wp:inline distT="0" distB="0" distL="0" distR="0" wp14:anchorId="11686910" wp14:editId="4078D68E">
            <wp:extent cx="5285740" cy="3139440"/>
            <wp:effectExtent l="0" t="0" r="0" b="3810"/>
            <wp:docPr id="339939392" name="Рисунок 33993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855103" w14:textId="6305DBB2" w:rsidR="000A574B" w:rsidRDefault="000A574B" w:rsidP="00FF0D65">
      <w:pPr>
        <w:pStyle w:val="af0"/>
        <w:keepNext/>
        <w:ind w:left="-284" w:right="-143" w:firstLine="710"/>
        <w:jc w:val="center"/>
      </w:pPr>
      <w:r>
        <w:t xml:space="preserve">Рисунок </w:t>
      </w:r>
      <w:fldSimple w:instr=" SEQ Рисунок \* ARABIC ">
        <w:r w:rsidR="00FC6035">
          <w:rPr>
            <w:noProof/>
          </w:rPr>
          <w:t>3</w:t>
        </w:r>
      </w:fldSimple>
      <w:r>
        <w:t xml:space="preserve"> – «Вкладка </w:t>
      </w:r>
      <w:r>
        <w:rPr>
          <w:lang w:val="en-US"/>
        </w:rPr>
        <w:t>“</w:t>
      </w:r>
      <w:r>
        <w:t>Помощь</w:t>
      </w:r>
      <w:r>
        <w:rPr>
          <w:lang w:val="en-US"/>
        </w:rPr>
        <w:t>”</w:t>
      </w:r>
      <w:r>
        <w:t>»</w:t>
      </w:r>
    </w:p>
    <w:p w14:paraId="5B92F376" w14:textId="77777777" w:rsidR="000A574B" w:rsidRDefault="000A574B" w:rsidP="000A574B">
      <w:pPr>
        <w:pStyle w:val="af0"/>
        <w:ind w:left="-284" w:right="-143" w:firstLine="710"/>
        <w:jc w:val="center"/>
      </w:pPr>
    </w:p>
    <w:p w14:paraId="71B0209C" w14:textId="60BE6654" w:rsidR="009B57E4" w:rsidRDefault="00FF0D65" w:rsidP="009B57E4">
      <w:pPr>
        <w:pStyle w:val="af0"/>
        <w:keepNext/>
        <w:ind w:left="-284" w:right="-143" w:firstLine="710"/>
        <w:jc w:val="center"/>
      </w:pPr>
      <w:r w:rsidRPr="00142ADE">
        <w:rPr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0" allowOverlap="1" wp14:anchorId="00CD84A4" wp14:editId="0605D9F7">
                <wp:simplePos x="0" y="0"/>
                <wp:positionH relativeFrom="page">
                  <wp:posOffset>190500</wp:posOffset>
                </wp:positionH>
                <wp:positionV relativeFrom="page">
                  <wp:posOffset>5285105</wp:posOffset>
                </wp:positionV>
                <wp:extent cx="467995" cy="5219700"/>
                <wp:effectExtent l="0" t="0" r="27305" b="19050"/>
                <wp:wrapNone/>
                <wp:docPr id="253232758" name="Группа 253232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5219700"/>
                          <a:chOff x="397" y="8222"/>
                          <a:chExt cx="737" cy="8220"/>
                        </a:xfrm>
                      </wpg:grpSpPr>
                      <wps:wsp>
                        <wps:cNvPr id="168221453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53771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71073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34710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598211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15840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044599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18F10004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931720C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709A6222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021969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4AD43594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D2FB8E0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Инв. №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дубл.</w:t>
                                    </w:r>
                                  </w:p>
                                </w:tc>
                              </w:tr>
                            </w:tbl>
                            <w:p w14:paraId="4A183E30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741674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12B13272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2E97EC5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Взам. инв. №</w:t>
                                    </w:r>
                                  </w:p>
                                </w:tc>
                              </w:tr>
                            </w:tbl>
                            <w:p w14:paraId="32E901F4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505339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4B5312CF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B72B9EB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4D057002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028820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4F4F3BA7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DAADF8E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2DB05341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358837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3DCA0347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5B4A27A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9EC9649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393781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3DFF973A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33BF3AA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1595714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5010812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31025E" w14:paraId="628F3900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0A3AF77" w14:textId="77777777" w:rsidR="0031025E" w:rsidRDefault="0031025E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B8AADDC" w14:textId="77777777" w:rsidR="0031025E" w:rsidRDefault="0031025E" w:rsidP="0031025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D84A4" id="Группа 253232758" o:spid="_x0000_s1271" style="position:absolute;left:0;text-align:left;margin-left:15pt;margin-top:416.15pt;width:36.85pt;height:411pt;z-index:251845632;mso-position-horizontal-relative:page;mso-position-vertical-relative:page" coordorigin="397,8222" coordsize="737,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" o:allowincell="f">
                <v:rect id="Rectangle 93" o:spid="_x0000_s1272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" filled="f" strokeweight="2pt"/>
                <v:line id="Line 94" o:spid="_x0000_s1273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" strokeweight="2pt"/>
                <v:line id="Line 95" o:spid="_x0000_s1274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" strokeweight="2pt"/>
                <v:line id="Line 96" o:spid="_x0000_s1275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" strokeweight="2pt"/>
                <v:line id="Line 97" o:spid="_x0000_s1276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" strokeweight="2pt"/>
                <v:line id="Line 98" o:spid="_x0000_s1277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" strokeweight="2pt"/>
                <v:shape id="Text Box 99" o:spid="_x0000_s1278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18F10004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931720C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709A6222" w14:textId="77777777" w:rsidR="0031025E" w:rsidRDefault="0031025E" w:rsidP="0031025E"/>
                    </w:txbxContent>
                  </v:textbox>
                </v:shape>
                <v:shape id="Text Box 100" o:spid="_x0000_s127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4AD43594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D2FB8E0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Инв. № </w:t>
                              </w:r>
                              <w:r>
                                <w:rPr>
                                  <w:sz w:val="18"/>
                                </w:rPr>
                                <w:t>дубл.</w:t>
                              </w:r>
                            </w:p>
                          </w:tc>
                        </w:tr>
                      </w:tbl>
                      <w:p w14:paraId="4A183E30" w14:textId="77777777" w:rsidR="0031025E" w:rsidRDefault="0031025E" w:rsidP="0031025E"/>
                    </w:txbxContent>
                  </v:textbox>
                </v:shape>
                <v:shape id="Text Box 101" o:spid="_x0000_s1280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12B13272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2E97EC5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Взам. инв. №</w:t>
                              </w:r>
                            </w:p>
                          </w:tc>
                        </w:tr>
                      </w:tbl>
                      <w:p w14:paraId="32E901F4" w14:textId="77777777" w:rsidR="0031025E" w:rsidRDefault="0031025E" w:rsidP="0031025E"/>
                    </w:txbxContent>
                  </v:textbox>
                </v:shape>
                <v:shape id="Text Box 102" o:spid="_x0000_s1281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4B5312CF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B72B9EB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4D057002" w14:textId="77777777" w:rsidR="0031025E" w:rsidRDefault="0031025E" w:rsidP="0031025E"/>
                    </w:txbxContent>
                  </v:textbox>
                </v:shape>
                <v:shape id="Text Box 103" o:spid="_x0000_s1282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4F4F3BA7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DAADF8E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2DB05341" w14:textId="77777777" w:rsidR="0031025E" w:rsidRDefault="0031025E" w:rsidP="0031025E"/>
                    </w:txbxContent>
                  </v:textbox>
                </v:shape>
                <v:shape id="Text Box 106" o:spid="_x0000_s1283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3DCA0347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5B4A27A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9EC9649" w14:textId="77777777" w:rsidR="0031025E" w:rsidRDefault="0031025E" w:rsidP="0031025E"/>
                    </w:txbxContent>
                  </v:textbox>
                </v:shape>
                <v:shape id="Text Box 107" o:spid="_x0000_s1284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3DFF973A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33BF3AA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1595714" w14:textId="77777777" w:rsidR="0031025E" w:rsidRDefault="0031025E" w:rsidP="0031025E"/>
                    </w:txbxContent>
                  </v:textbox>
                </v:shape>
                <v:shape id="Text Box 108" o:spid="_x0000_s1285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31025E" w14:paraId="628F3900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0A3AF77" w14:textId="77777777" w:rsidR="0031025E" w:rsidRDefault="0031025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B8AADDC" w14:textId="77777777" w:rsidR="0031025E" w:rsidRDefault="0031025E" w:rsidP="0031025E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A44D684" wp14:editId="2F385217">
            <wp:extent cx="5304155" cy="3108960"/>
            <wp:effectExtent l="0" t="0" r="0" b="0"/>
            <wp:docPr id="339939393" name="Рисунок 339939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8E43B" w14:textId="757799D8" w:rsidR="007E2708" w:rsidRPr="007E2708" w:rsidRDefault="009B57E4" w:rsidP="00FF0D65">
      <w:pPr>
        <w:pStyle w:val="a4"/>
      </w:pPr>
      <w:r>
        <w:t xml:space="preserve">Рисунок </w:t>
      </w:r>
      <w:fldSimple w:instr=" SEQ Рисунок \* ARABIC ">
        <w:r w:rsidR="00FC6035">
          <w:rPr>
            <w:noProof/>
          </w:rPr>
          <w:t>4</w:t>
        </w:r>
      </w:fldSimple>
      <w:r>
        <w:t xml:space="preserve"> – «Вкладка </w:t>
      </w:r>
      <w:r>
        <w:rPr>
          <w:lang w:val="en-US"/>
        </w:rPr>
        <w:t>“</w:t>
      </w:r>
      <w:r>
        <w:t>Справка</w:t>
      </w:r>
      <w:r>
        <w:rPr>
          <w:lang w:val="en-US"/>
        </w:rPr>
        <w:t>”</w:t>
      </w:r>
      <w:r>
        <w:t>»</w:t>
      </w:r>
    </w:p>
    <w:sectPr w:rsidR="007E2708" w:rsidRPr="007E2708" w:rsidSect="00C75C08">
      <w:footerReference w:type="default" r:id="rId12"/>
      <w:pgSz w:w="11907" w:h="16840" w:code="9"/>
      <w:pgMar w:top="907" w:right="425" w:bottom="1758" w:left="1134" w:header="720" w:footer="22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8668A" w14:textId="77777777" w:rsidR="00834C9F" w:rsidRDefault="00834C9F" w:rsidP="00C912B3">
      <w:r>
        <w:separator/>
      </w:r>
    </w:p>
  </w:endnote>
  <w:endnote w:type="continuationSeparator" w:id="0">
    <w:p w14:paraId="496653BD" w14:textId="77777777" w:rsidR="00834C9F" w:rsidRDefault="00834C9F" w:rsidP="00C9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3B916" w14:textId="77777777" w:rsidR="00A554C4" w:rsidRDefault="00A554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D538D" w14:textId="77777777" w:rsidR="00834C9F" w:rsidRDefault="00834C9F" w:rsidP="00C912B3">
      <w:r>
        <w:separator/>
      </w:r>
    </w:p>
  </w:footnote>
  <w:footnote w:type="continuationSeparator" w:id="0">
    <w:p w14:paraId="6F9210F7" w14:textId="77777777" w:rsidR="00834C9F" w:rsidRDefault="00834C9F" w:rsidP="00C91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6C2"/>
    <w:multiLevelType w:val="multilevel"/>
    <w:tmpl w:val="2D6AA9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F33B60"/>
    <w:multiLevelType w:val="multilevel"/>
    <w:tmpl w:val="39F01D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04" w:hanging="2160"/>
      </w:pPr>
      <w:rPr>
        <w:rFonts w:hint="default"/>
      </w:rPr>
    </w:lvl>
  </w:abstractNum>
  <w:abstractNum w:abstractNumId="2" w15:restartNumberingAfterBreak="0">
    <w:nsid w:val="1189587E"/>
    <w:multiLevelType w:val="multilevel"/>
    <w:tmpl w:val="11A8A49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color w:val="000000"/>
      </w:rPr>
    </w:lvl>
    <w:lvl w:ilvl="1">
      <w:start w:val="2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9" w:hanging="2160"/>
      </w:pPr>
      <w:rPr>
        <w:rFonts w:hint="default"/>
      </w:rPr>
    </w:lvl>
  </w:abstractNum>
  <w:abstractNum w:abstractNumId="3" w15:restartNumberingAfterBreak="0">
    <w:nsid w:val="15BA33CB"/>
    <w:multiLevelType w:val="multilevel"/>
    <w:tmpl w:val="70B694D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17D5E2E"/>
    <w:multiLevelType w:val="hybridMultilevel"/>
    <w:tmpl w:val="080E4EE2"/>
    <w:lvl w:ilvl="0" w:tplc="127ECB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7680A2E"/>
    <w:multiLevelType w:val="hybridMultilevel"/>
    <w:tmpl w:val="C6A66C8E"/>
    <w:lvl w:ilvl="0" w:tplc="71BCD8BE">
      <w:start w:val="1"/>
      <w:numFmt w:val="russianLower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94212CC"/>
    <w:multiLevelType w:val="multilevel"/>
    <w:tmpl w:val="E7BE10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5731CC"/>
    <w:multiLevelType w:val="multilevel"/>
    <w:tmpl w:val="23EA21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8" w15:restartNumberingAfterBreak="0">
    <w:nsid w:val="2C0C0942"/>
    <w:multiLevelType w:val="multilevel"/>
    <w:tmpl w:val="BA1419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616914"/>
    <w:multiLevelType w:val="hybridMultilevel"/>
    <w:tmpl w:val="DEF87502"/>
    <w:lvl w:ilvl="0" w:tplc="838E6D1A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1A13DAD"/>
    <w:multiLevelType w:val="multilevel"/>
    <w:tmpl w:val="680AB272"/>
    <w:lvl w:ilvl="0">
      <w:start w:val="1"/>
      <w:numFmt w:val="decimal"/>
      <w:lvlText w:val="%1."/>
      <w:lvlJc w:val="left"/>
      <w:pPr>
        <w:ind w:left="1288" w:hanging="360"/>
      </w:pPr>
    </w:lvl>
    <w:lvl w:ilvl="1">
      <w:start w:val="3"/>
      <w:numFmt w:val="decimal"/>
      <w:isLgl/>
      <w:lvlText w:val="%1.%2"/>
      <w:lvlJc w:val="left"/>
      <w:pPr>
        <w:ind w:left="1348" w:hanging="420"/>
      </w:pPr>
    </w:lvl>
    <w:lvl w:ilvl="2">
      <w:start w:val="1"/>
      <w:numFmt w:val="decimal"/>
      <w:isLgl/>
      <w:lvlText w:val="%1.%2.%3"/>
      <w:lvlJc w:val="left"/>
      <w:pPr>
        <w:ind w:left="1648" w:hanging="720"/>
      </w:pPr>
    </w:lvl>
    <w:lvl w:ilvl="3">
      <w:start w:val="1"/>
      <w:numFmt w:val="decimal"/>
      <w:isLgl/>
      <w:lvlText w:val="%1.%2.%3.%4"/>
      <w:lvlJc w:val="left"/>
      <w:pPr>
        <w:ind w:left="2008" w:hanging="1080"/>
      </w:pPr>
    </w:lvl>
    <w:lvl w:ilvl="4">
      <w:start w:val="1"/>
      <w:numFmt w:val="decimal"/>
      <w:isLgl/>
      <w:lvlText w:val="%1.%2.%3.%4.%5"/>
      <w:lvlJc w:val="left"/>
      <w:pPr>
        <w:ind w:left="2008" w:hanging="1080"/>
      </w:pPr>
    </w:lvl>
    <w:lvl w:ilvl="5">
      <w:start w:val="1"/>
      <w:numFmt w:val="decimal"/>
      <w:isLgl/>
      <w:lvlText w:val="%1.%2.%3.%4.%5.%6"/>
      <w:lvlJc w:val="left"/>
      <w:pPr>
        <w:ind w:left="2368" w:hanging="1440"/>
      </w:pPr>
    </w:lvl>
    <w:lvl w:ilvl="6">
      <w:start w:val="1"/>
      <w:numFmt w:val="decimal"/>
      <w:isLgl/>
      <w:lvlText w:val="%1.%2.%3.%4.%5.%6.%7"/>
      <w:lvlJc w:val="left"/>
      <w:pPr>
        <w:ind w:left="2368" w:hanging="1440"/>
      </w:pPr>
    </w:lvl>
    <w:lvl w:ilvl="7">
      <w:start w:val="1"/>
      <w:numFmt w:val="decimal"/>
      <w:isLgl/>
      <w:lvlText w:val="%1.%2.%3.%4.%5.%6.%7.%8"/>
      <w:lvlJc w:val="left"/>
      <w:pPr>
        <w:ind w:left="2728" w:hanging="1800"/>
      </w:pPr>
    </w:lvl>
    <w:lvl w:ilvl="8">
      <w:start w:val="1"/>
      <w:numFmt w:val="decimal"/>
      <w:isLgl/>
      <w:lvlText w:val="%1.%2.%3.%4.%5.%6.%7.%8.%9"/>
      <w:lvlJc w:val="left"/>
      <w:pPr>
        <w:ind w:left="3088" w:hanging="2160"/>
      </w:pPr>
    </w:lvl>
  </w:abstractNum>
  <w:abstractNum w:abstractNumId="11" w15:restartNumberingAfterBreak="0">
    <w:nsid w:val="38EF59E3"/>
    <w:multiLevelType w:val="hybridMultilevel"/>
    <w:tmpl w:val="D25EFC08"/>
    <w:lvl w:ilvl="0" w:tplc="A3BE417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39ED040F"/>
    <w:multiLevelType w:val="multilevel"/>
    <w:tmpl w:val="DAAA56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3" w15:restartNumberingAfterBreak="0">
    <w:nsid w:val="3BA85BF9"/>
    <w:multiLevelType w:val="hybridMultilevel"/>
    <w:tmpl w:val="DBE8E56E"/>
    <w:lvl w:ilvl="0" w:tplc="494651F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429347CC"/>
    <w:multiLevelType w:val="hybridMultilevel"/>
    <w:tmpl w:val="FA0E7AB4"/>
    <w:lvl w:ilvl="0" w:tplc="BCF8187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66B2748"/>
    <w:multiLevelType w:val="hybridMultilevel"/>
    <w:tmpl w:val="3B92B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760BB"/>
    <w:multiLevelType w:val="hybridMultilevel"/>
    <w:tmpl w:val="56CEA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E3EC3"/>
    <w:multiLevelType w:val="hybridMultilevel"/>
    <w:tmpl w:val="ADE241FE"/>
    <w:lvl w:ilvl="0" w:tplc="FF0ABC1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573D0D51"/>
    <w:multiLevelType w:val="multilevel"/>
    <w:tmpl w:val="04D4A2D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3F2AC1"/>
    <w:multiLevelType w:val="hybridMultilevel"/>
    <w:tmpl w:val="969E97CA"/>
    <w:lvl w:ilvl="0" w:tplc="CACCA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54C58AE"/>
    <w:multiLevelType w:val="multilevel"/>
    <w:tmpl w:val="B5B0C5E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F264383"/>
    <w:multiLevelType w:val="hybridMultilevel"/>
    <w:tmpl w:val="67F4533A"/>
    <w:lvl w:ilvl="0" w:tplc="098A4500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747D3319"/>
    <w:multiLevelType w:val="hybridMultilevel"/>
    <w:tmpl w:val="C040CBC4"/>
    <w:lvl w:ilvl="0" w:tplc="8FD45614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8"/>
  </w:num>
  <w:num w:numId="2">
    <w:abstractNumId w:val="22"/>
  </w:num>
  <w:num w:numId="3">
    <w:abstractNumId w:val="17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3"/>
  </w:num>
  <w:num w:numId="9">
    <w:abstractNumId w:val="20"/>
  </w:num>
  <w:num w:numId="10">
    <w:abstractNumId w:val="8"/>
  </w:num>
  <w:num w:numId="11">
    <w:abstractNumId w:val="12"/>
  </w:num>
  <w:num w:numId="12">
    <w:abstractNumId w:val="14"/>
  </w:num>
  <w:num w:numId="13">
    <w:abstractNumId w:val="4"/>
  </w:num>
  <w:num w:numId="14">
    <w:abstractNumId w:val="7"/>
  </w:num>
  <w:num w:numId="15">
    <w:abstractNumId w:val="1"/>
  </w:num>
  <w:num w:numId="16">
    <w:abstractNumId w:val="2"/>
  </w:num>
  <w:num w:numId="17">
    <w:abstractNumId w:val="1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510"/>
    <w:rsid w:val="00001911"/>
    <w:rsid w:val="00020E44"/>
    <w:rsid w:val="0002487C"/>
    <w:rsid w:val="00026599"/>
    <w:rsid w:val="000479B9"/>
    <w:rsid w:val="0007588C"/>
    <w:rsid w:val="000816B7"/>
    <w:rsid w:val="000A574B"/>
    <w:rsid w:val="000C0CCE"/>
    <w:rsid w:val="000D177A"/>
    <w:rsid w:val="001029F4"/>
    <w:rsid w:val="00107C5C"/>
    <w:rsid w:val="00142ADE"/>
    <w:rsid w:val="001B0C93"/>
    <w:rsid w:val="001B2625"/>
    <w:rsid w:val="00212FC0"/>
    <w:rsid w:val="002443FE"/>
    <w:rsid w:val="00262BC2"/>
    <w:rsid w:val="00266966"/>
    <w:rsid w:val="00273EB3"/>
    <w:rsid w:val="002D593E"/>
    <w:rsid w:val="00302AFE"/>
    <w:rsid w:val="0031025E"/>
    <w:rsid w:val="0034547F"/>
    <w:rsid w:val="003767F3"/>
    <w:rsid w:val="00392D7A"/>
    <w:rsid w:val="0040720E"/>
    <w:rsid w:val="0043511C"/>
    <w:rsid w:val="004E0A5E"/>
    <w:rsid w:val="004E287A"/>
    <w:rsid w:val="00512355"/>
    <w:rsid w:val="00517159"/>
    <w:rsid w:val="0053447A"/>
    <w:rsid w:val="00572F2E"/>
    <w:rsid w:val="00592127"/>
    <w:rsid w:val="00611DC8"/>
    <w:rsid w:val="006144F4"/>
    <w:rsid w:val="0061473C"/>
    <w:rsid w:val="0062212B"/>
    <w:rsid w:val="006A28DF"/>
    <w:rsid w:val="006E5B24"/>
    <w:rsid w:val="007510F1"/>
    <w:rsid w:val="007E2708"/>
    <w:rsid w:val="007F5510"/>
    <w:rsid w:val="00824933"/>
    <w:rsid w:val="00834C9F"/>
    <w:rsid w:val="008677C1"/>
    <w:rsid w:val="008E7992"/>
    <w:rsid w:val="00906DE0"/>
    <w:rsid w:val="009274BB"/>
    <w:rsid w:val="00955BCF"/>
    <w:rsid w:val="0096127C"/>
    <w:rsid w:val="00966CB8"/>
    <w:rsid w:val="0098064C"/>
    <w:rsid w:val="009949D1"/>
    <w:rsid w:val="009A046E"/>
    <w:rsid w:val="009B57E4"/>
    <w:rsid w:val="00A554C4"/>
    <w:rsid w:val="00AC09FF"/>
    <w:rsid w:val="00AE69FE"/>
    <w:rsid w:val="00B149A5"/>
    <w:rsid w:val="00B5385D"/>
    <w:rsid w:val="00C157BE"/>
    <w:rsid w:val="00C5659A"/>
    <w:rsid w:val="00C75C08"/>
    <w:rsid w:val="00C879D9"/>
    <w:rsid w:val="00C912B3"/>
    <w:rsid w:val="00CA21BB"/>
    <w:rsid w:val="00CA480F"/>
    <w:rsid w:val="00CC611C"/>
    <w:rsid w:val="00CE296C"/>
    <w:rsid w:val="00D67339"/>
    <w:rsid w:val="00D957A9"/>
    <w:rsid w:val="00DD2636"/>
    <w:rsid w:val="00DE0924"/>
    <w:rsid w:val="00E241E7"/>
    <w:rsid w:val="00E25617"/>
    <w:rsid w:val="00E630F4"/>
    <w:rsid w:val="00ED0777"/>
    <w:rsid w:val="00ED112E"/>
    <w:rsid w:val="00ED3CC1"/>
    <w:rsid w:val="00EF717D"/>
    <w:rsid w:val="00F35012"/>
    <w:rsid w:val="00F91009"/>
    <w:rsid w:val="00FA5D19"/>
    <w:rsid w:val="00FC46C5"/>
    <w:rsid w:val="00FC6035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A58866"/>
  <w15:chartTrackingRefBased/>
  <w15:docId w15:val="{329DACC1-7E19-4388-B94D-F8B6A6E2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8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0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styleId="a7">
    <w:name w:val="page number"/>
    <w:basedOn w:val="a0"/>
    <w:semiHidden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1">
    <w:name w:val="toc 2"/>
    <w:basedOn w:val="a"/>
    <w:next w:val="a"/>
    <w:autoRedefine/>
    <w:uiPriority w:val="39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uiPriority w:val="39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uiPriority w:val="39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semiHidden/>
    <w:pPr>
      <w:spacing w:line="336" w:lineRule="auto"/>
      <w:ind w:firstLine="851"/>
    </w:pPr>
  </w:style>
  <w:style w:type="paragraph" w:customStyle="1" w:styleId="a9">
    <w:name w:val="Переменные"/>
    <w:basedOn w:val="a8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39"/>
    <w:rsid w:val="002D593E"/>
    <w:pPr>
      <w:spacing w:line="360" w:lineRule="auto"/>
      <w:ind w:firstLine="709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link w:val="af1"/>
    <w:uiPriority w:val="34"/>
    <w:qFormat/>
    <w:rsid w:val="00C912B3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C912B3"/>
    <w:rPr>
      <w:sz w:val="28"/>
      <w:lang w:val="uk-UA"/>
    </w:rPr>
  </w:style>
  <w:style w:type="paragraph" w:customStyle="1" w:styleId="11">
    <w:name w:val="ЗаголовокА1"/>
    <w:basedOn w:val="a"/>
    <w:link w:val="12"/>
    <w:qFormat/>
    <w:rsid w:val="00824933"/>
    <w:pPr>
      <w:spacing w:line="276" w:lineRule="auto"/>
      <w:ind w:left="284" w:right="284" w:firstLine="709"/>
      <w:jc w:val="left"/>
    </w:pPr>
  </w:style>
  <w:style w:type="paragraph" w:customStyle="1" w:styleId="2">
    <w:name w:val="ЗаголовокА2"/>
    <w:basedOn w:val="af0"/>
    <w:link w:val="22"/>
    <w:qFormat/>
    <w:rsid w:val="00824933"/>
    <w:pPr>
      <w:numPr>
        <w:ilvl w:val="1"/>
        <w:numId w:val="6"/>
      </w:numPr>
      <w:spacing w:line="276" w:lineRule="auto"/>
      <w:ind w:left="284" w:right="284" w:firstLine="709"/>
      <w:contextualSpacing w:val="0"/>
      <w:jc w:val="left"/>
    </w:pPr>
  </w:style>
  <w:style w:type="character" w:customStyle="1" w:styleId="12">
    <w:name w:val="ЗаголовокА1 Знак"/>
    <w:basedOn w:val="a0"/>
    <w:link w:val="11"/>
    <w:rsid w:val="00824933"/>
    <w:rPr>
      <w:sz w:val="28"/>
    </w:rPr>
  </w:style>
  <w:style w:type="character" w:customStyle="1" w:styleId="af1">
    <w:name w:val="Абзац списка Знак"/>
    <w:basedOn w:val="a0"/>
    <w:link w:val="af0"/>
    <w:uiPriority w:val="34"/>
    <w:rsid w:val="00824933"/>
    <w:rPr>
      <w:sz w:val="28"/>
    </w:rPr>
  </w:style>
  <w:style w:type="character" w:customStyle="1" w:styleId="22">
    <w:name w:val="ЗаголовокА2 Знак"/>
    <w:basedOn w:val="af1"/>
    <w:link w:val="2"/>
    <w:rsid w:val="00824933"/>
    <w:rPr>
      <w:sz w:val="28"/>
    </w:rPr>
  </w:style>
  <w:style w:type="paragraph" w:customStyle="1" w:styleId="31">
    <w:name w:val="ЗаголовокА3"/>
    <w:basedOn w:val="2"/>
    <w:link w:val="32"/>
    <w:qFormat/>
    <w:rsid w:val="009B57E4"/>
  </w:style>
  <w:style w:type="character" w:customStyle="1" w:styleId="32">
    <w:name w:val="ЗаголовокА3 Знак"/>
    <w:basedOn w:val="22"/>
    <w:link w:val="31"/>
    <w:rsid w:val="009B57E4"/>
    <w:rPr>
      <w:sz w:val="28"/>
    </w:rPr>
  </w:style>
  <w:style w:type="paragraph" w:customStyle="1" w:styleId="41">
    <w:name w:val="ЗаголовокА4"/>
    <w:basedOn w:val="31"/>
    <w:link w:val="42"/>
    <w:qFormat/>
    <w:rsid w:val="009B57E4"/>
  </w:style>
  <w:style w:type="character" w:customStyle="1" w:styleId="42">
    <w:name w:val="ЗаголовокА4 Знак"/>
    <w:basedOn w:val="32"/>
    <w:link w:val="41"/>
    <w:rsid w:val="009B57E4"/>
    <w:rPr>
      <w:sz w:val="28"/>
    </w:rPr>
  </w:style>
  <w:style w:type="paragraph" w:customStyle="1" w:styleId="af2">
    <w:name w:val="КОД"/>
    <w:basedOn w:val="a"/>
    <w:link w:val="af3"/>
    <w:qFormat/>
    <w:rsid w:val="009B57E4"/>
  </w:style>
  <w:style w:type="character" w:customStyle="1" w:styleId="af3">
    <w:name w:val="КОД Знак"/>
    <w:basedOn w:val="a0"/>
    <w:link w:val="af2"/>
    <w:rsid w:val="009B57E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_&#1048;&#1057;-391&#1082;\Downloads\Ramki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D5FDC-72A5-4ABC-B6E1-15912964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Ramki_A4.dot</Template>
  <TotalTime>32</TotalTime>
  <Pages>9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22_ИС-391к</dc:creator>
  <cp:keywords/>
  <cp:lastModifiedBy>Антон Каминский</cp:lastModifiedBy>
  <cp:revision>9</cp:revision>
  <cp:lastPrinted>2025-06-26T08:45:00Z</cp:lastPrinted>
  <dcterms:created xsi:type="dcterms:W3CDTF">2025-06-22T17:25:00Z</dcterms:created>
  <dcterms:modified xsi:type="dcterms:W3CDTF">2025-06-26T08:46:00Z</dcterms:modified>
</cp:coreProperties>
</file>